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0228" w14:textId="79451226" w:rsidR="00C844DA" w:rsidRDefault="002879F7" w:rsidP="002879F7">
      <w:pPr>
        <w:pStyle w:val="Heading1"/>
      </w:pPr>
      <w:r>
        <w:t>Overview</w:t>
      </w:r>
    </w:p>
    <w:p w14:paraId="5C070229" w14:textId="018839D9" w:rsidR="002879F7" w:rsidRDefault="0061116F">
      <w:r>
        <w:t xml:space="preserve">In this </w:t>
      </w:r>
      <w:r w:rsidR="003A00FF">
        <w:t>guided practice</w:t>
      </w:r>
      <w:r>
        <w:t xml:space="preserve"> you will create and link a simple GPO and test its settings</w:t>
      </w:r>
    </w:p>
    <w:p w14:paraId="5C07022A" w14:textId="77777777" w:rsidR="002879F7" w:rsidRDefault="002879F7" w:rsidP="002879F7">
      <w:pPr>
        <w:pStyle w:val="Heading1"/>
      </w:pPr>
      <w:r>
        <w:t>Objectives</w:t>
      </w:r>
    </w:p>
    <w:p w14:paraId="5C07022B" w14:textId="77777777" w:rsidR="002879F7" w:rsidRDefault="00EE0D6F" w:rsidP="00EE0D6F">
      <w:pPr>
        <w:numPr>
          <w:ilvl w:val="0"/>
          <w:numId w:val="3"/>
        </w:numPr>
        <w:contextualSpacing/>
      </w:pPr>
      <w:r>
        <w:t>Be able to create and link a group policy object</w:t>
      </w:r>
    </w:p>
    <w:p w14:paraId="5C07022C" w14:textId="77777777" w:rsidR="00EE0D6F" w:rsidRDefault="00EE0D6F" w:rsidP="00EE0D6F">
      <w:pPr>
        <w:numPr>
          <w:ilvl w:val="0"/>
          <w:numId w:val="3"/>
        </w:numPr>
        <w:contextualSpacing/>
      </w:pPr>
      <w:r>
        <w:t>Be able to verify the operation of a group policy object</w:t>
      </w:r>
    </w:p>
    <w:p w14:paraId="5C07022D" w14:textId="77777777" w:rsidR="002879F7" w:rsidRDefault="002879F7" w:rsidP="002879F7">
      <w:pPr>
        <w:pStyle w:val="Heading1"/>
      </w:pPr>
      <w:r>
        <w:t>Prerequisites</w:t>
      </w:r>
    </w:p>
    <w:p w14:paraId="5C07022E" w14:textId="7DD721C2" w:rsidR="002879F7" w:rsidRDefault="003A00FF">
      <w:r>
        <w:t>Guided practice</w:t>
      </w:r>
      <w:r w:rsidR="0061116F">
        <w:t xml:space="preserve"> –</w:t>
      </w:r>
      <w:r w:rsidR="00174023">
        <w:t xml:space="preserve"> Creating Active Directory Objects is complete</w:t>
      </w:r>
    </w:p>
    <w:p w14:paraId="5C07022F" w14:textId="77777777" w:rsidR="002879F7" w:rsidRDefault="002879F7" w:rsidP="002879F7">
      <w:pPr>
        <w:pStyle w:val="Heading1"/>
      </w:pPr>
      <w:r>
        <w:t>Scenario</w:t>
      </w:r>
    </w:p>
    <w:p w14:paraId="5C070230" w14:textId="762271D2" w:rsidR="002879F7" w:rsidRDefault="00825C0C">
      <w:r>
        <w:t xml:space="preserve">Your organization is interested in centralizing the management of user and computer settings. It would like to do this using Active Directory and Group Policy. They would like you to test out the operation of Group Policy in the </w:t>
      </w:r>
      <w:r w:rsidR="003A00FF">
        <w:t>guided practice</w:t>
      </w:r>
      <w:r>
        <w:t xml:space="preserve"> so that you can later provide a plan for using Group Policy to manage user an</w:t>
      </w:r>
      <w:r w:rsidR="002A4858">
        <w:t>d</w:t>
      </w:r>
      <w:r>
        <w:t xml:space="preserve"> computer settings.</w:t>
      </w:r>
    </w:p>
    <w:p w14:paraId="5C070231" w14:textId="77777777" w:rsidR="002879F7" w:rsidRDefault="002879F7" w:rsidP="002879F7">
      <w:pPr>
        <w:pStyle w:val="Heading1"/>
      </w:pPr>
      <w:r>
        <w:t>Tasks</w:t>
      </w:r>
    </w:p>
    <w:p w14:paraId="5C070232" w14:textId="77777777" w:rsidR="00442869" w:rsidRDefault="0061116F" w:rsidP="00442869">
      <w:pPr>
        <w:pStyle w:val="Heading2"/>
      </w:pPr>
      <w:r>
        <w:t>Creating and Linking a Group Policy Object</w:t>
      </w:r>
    </w:p>
    <w:p w14:paraId="5C070233" w14:textId="24AF1FCC" w:rsidR="0061116F" w:rsidRPr="000069E6" w:rsidRDefault="0061116F" w:rsidP="0061116F">
      <w:pPr>
        <w:rPr>
          <w:b/>
        </w:rPr>
      </w:pPr>
      <w:r w:rsidRPr="000069E6">
        <w:rPr>
          <w:b/>
        </w:rPr>
        <w:t>Creating and linking a GPO</w:t>
      </w:r>
    </w:p>
    <w:p w14:paraId="7E915A21" w14:textId="2F463E18" w:rsidR="002A5ABF" w:rsidRPr="00144A11" w:rsidRDefault="002A5ABF" w:rsidP="002A5ABF">
      <w:pPr>
        <w:pStyle w:val="ListParagraph"/>
        <w:numPr>
          <w:ilvl w:val="0"/>
          <w:numId w:val="1"/>
        </w:numPr>
        <w:rPr>
          <w:b/>
          <w:bCs/>
        </w:rPr>
      </w:pPr>
      <w:r w:rsidRPr="00933D69">
        <w:rPr>
          <w:bCs/>
        </w:rPr>
        <w:t>Login</w:t>
      </w:r>
      <w:r w:rsidRPr="002A5ABF">
        <w:rPr>
          <w:b/>
        </w:rPr>
        <w:t xml:space="preserve"> </w:t>
      </w:r>
      <w:r w:rsidRPr="002A5ABF">
        <w:t>to the</w:t>
      </w:r>
      <w:r w:rsidRPr="002A5ABF">
        <w:rPr>
          <w:b/>
        </w:rPr>
        <w:t xml:space="preserve"> CIS256-DC1 </w:t>
      </w:r>
      <w:r w:rsidRPr="002A5ABF">
        <w:t>virtual machine</w:t>
      </w:r>
      <w:r w:rsidR="00E2570C">
        <w:t xml:space="preserve"> as the </w:t>
      </w:r>
      <w:proofErr w:type="spellStart"/>
      <w:r w:rsidR="00E2570C" w:rsidRPr="00144A11">
        <w:rPr>
          <w:b/>
          <w:bCs/>
        </w:rPr>
        <w:t>abscorp</w:t>
      </w:r>
      <w:proofErr w:type="spellEnd"/>
      <w:r w:rsidR="00E2570C" w:rsidRPr="00144A11">
        <w:rPr>
          <w:b/>
          <w:bCs/>
        </w:rPr>
        <w:t>\administrator.</w:t>
      </w:r>
    </w:p>
    <w:p w14:paraId="5C070234" w14:textId="3A4D76C3" w:rsidR="0061116F" w:rsidRDefault="0061116F" w:rsidP="0061116F">
      <w:pPr>
        <w:keepLines w:val="0"/>
        <w:numPr>
          <w:ilvl w:val="0"/>
          <w:numId w:val="1"/>
        </w:numPr>
        <w:spacing w:before="0" w:after="160" w:line="259" w:lineRule="auto"/>
      </w:pPr>
      <w:r w:rsidRPr="00933D69">
        <w:rPr>
          <w:bCs/>
        </w:rPr>
        <w:t>Open</w:t>
      </w:r>
      <w:r>
        <w:t xml:space="preserve"> the </w:t>
      </w:r>
      <w:r w:rsidRPr="00D33900">
        <w:rPr>
          <w:b/>
        </w:rPr>
        <w:t>Group Policy Management</w:t>
      </w:r>
      <w:r>
        <w:t xml:space="preserve"> console</w:t>
      </w:r>
      <w:r w:rsidR="00D33900">
        <w:t xml:space="preserve"> (</w:t>
      </w:r>
      <w:proofErr w:type="spellStart"/>
      <w:r w:rsidR="00D33900">
        <w:t>gpmc.msc</w:t>
      </w:r>
      <w:proofErr w:type="spellEnd"/>
      <w:r w:rsidR="00D33900">
        <w:t>)</w:t>
      </w:r>
    </w:p>
    <w:p w14:paraId="5C070235" w14:textId="77777777" w:rsidR="00D33900" w:rsidRDefault="0061116F" w:rsidP="0061116F">
      <w:pPr>
        <w:keepLines w:val="0"/>
        <w:numPr>
          <w:ilvl w:val="0"/>
          <w:numId w:val="1"/>
        </w:numPr>
        <w:spacing w:before="0" w:after="160" w:line="259" w:lineRule="auto"/>
      </w:pPr>
      <w:r w:rsidRPr="00933D69">
        <w:rPr>
          <w:bCs/>
        </w:rPr>
        <w:t>Expand</w:t>
      </w:r>
      <w:r>
        <w:t xml:space="preserve"> the </w:t>
      </w:r>
      <w:r w:rsidRPr="00D33900">
        <w:rPr>
          <w:b/>
        </w:rPr>
        <w:t>Domains</w:t>
      </w:r>
      <w:r>
        <w:t xml:space="preserve"> container </w:t>
      </w:r>
    </w:p>
    <w:p w14:paraId="5C070236" w14:textId="27493B77" w:rsidR="0061116F" w:rsidRDefault="00D33900" w:rsidP="0061116F">
      <w:pPr>
        <w:keepLines w:val="0"/>
        <w:numPr>
          <w:ilvl w:val="0"/>
          <w:numId w:val="1"/>
        </w:numPr>
        <w:spacing w:before="0" w:after="160" w:line="259" w:lineRule="auto"/>
      </w:pPr>
      <w:r w:rsidRPr="00933D69">
        <w:rPr>
          <w:bCs/>
        </w:rPr>
        <w:t>R</w:t>
      </w:r>
      <w:r w:rsidR="0061116F" w:rsidRPr="00933D69">
        <w:rPr>
          <w:bCs/>
        </w:rPr>
        <w:t>ight</w:t>
      </w:r>
      <w:r w:rsidR="0061116F" w:rsidRPr="00D33900">
        <w:rPr>
          <w:b/>
        </w:rPr>
        <w:t>-</w:t>
      </w:r>
      <w:r w:rsidR="0061116F" w:rsidRPr="00933D69">
        <w:rPr>
          <w:bCs/>
        </w:rPr>
        <w:t>click</w:t>
      </w:r>
      <w:r w:rsidR="0061116F">
        <w:t xml:space="preserve"> </w:t>
      </w:r>
      <w:r>
        <w:t xml:space="preserve">the </w:t>
      </w:r>
      <w:r w:rsidRPr="00D33900">
        <w:rPr>
          <w:b/>
        </w:rPr>
        <w:t>abscorp.com</w:t>
      </w:r>
      <w:r>
        <w:t xml:space="preserve"> </w:t>
      </w:r>
      <w:r w:rsidR="0061116F">
        <w:t>domain</w:t>
      </w:r>
      <w:r>
        <w:t xml:space="preserve"> and </w:t>
      </w:r>
      <w:r w:rsidRPr="00933D69">
        <w:rPr>
          <w:bCs/>
        </w:rPr>
        <w:t>choose</w:t>
      </w:r>
      <w:r>
        <w:t xml:space="preserve"> the </w:t>
      </w:r>
      <w:r w:rsidR="0061116F" w:rsidRPr="00D33900">
        <w:rPr>
          <w:b/>
        </w:rPr>
        <w:t>Create a GPO in this domain and link it here</w:t>
      </w:r>
      <w:r w:rsidR="00C128B5">
        <w:rPr>
          <w:b/>
        </w:rPr>
        <w:t>…</w:t>
      </w:r>
      <w:r>
        <w:t xml:space="preserve"> option from the context menu</w:t>
      </w:r>
      <w:r w:rsidR="0084444E">
        <w:t>.</w:t>
      </w:r>
    </w:p>
    <w:p w14:paraId="5C070237" w14:textId="5008C816" w:rsidR="0061116F" w:rsidRDefault="00D33900" w:rsidP="0061116F">
      <w:pPr>
        <w:keepLines w:val="0"/>
        <w:numPr>
          <w:ilvl w:val="0"/>
          <w:numId w:val="1"/>
        </w:numPr>
        <w:spacing w:before="0" w:after="160" w:line="259" w:lineRule="auto"/>
      </w:pPr>
      <w:r>
        <w:t xml:space="preserve">In the </w:t>
      </w:r>
      <w:r w:rsidRPr="00D33900">
        <w:rPr>
          <w:b/>
        </w:rPr>
        <w:t>New GPO</w:t>
      </w:r>
      <w:r>
        <w:t xml:space="preserve"> dialog box, </w:t>
      </w:r>
      <w:r w:rsidRPr="00933D69">
        <w:rPr>
          <w:bCs/>
        </w:rPr>
        <w:t>type</w:t>
      </w:r>
      <w:r>
        <w:t xml:space="preserve"> </w:t>
      </w:r>
      <w:r w:rsidR="00405DB0">
        <w:rPr>
          <w:b/>
          <w:bCs/>
        </w:rPr>
        <w:t>No Recycle</w:t>
      </w:r>
      <w:r w:rsidR="00405DB0">
        <w:t xml:space="preserve"> </w:t>
      </w:r>
      <w:r>
        <w:t xml:space="preserve">in the </w:t>
      </w:r>
      <w:r w:rsidRPr="00D33900">
        <w:rPr>
          <w:b/>
        </w:rPr>
        <w:t>Name</w:t>
      </w:r>
      <w:r>
        <w:t xml:space="preserve">: text box and </w:t>
      </w:r>
      <w:r w:rsidRPr="00933D69">
        <w:rPr>
          <w:bCs/>
        </w:rPr>
        <w:t>click</w:t>
      </w:r>
      <w:r>
        <w:t xml:space="preserve"> the </w:t>
      </w:r>
      <w:r w:rsidRPr="00D33900">
        <w:rPr>
          <w:b/>
        </w:rPr>
        <w:t>OK</w:t>
      </w:r>
      <w:r>
        <w:t xml:space="preserve"> button</w:t>
      </w:r>
      <w:r w:rsidR="005E7060">
        <w:rPr>
          <w:noProof/>
        </w:rPr>
        <w:t>.</w:t>
      </w:r>
    </w:p>
    <w:p w14:paraId="5C070238" w14:textId="7BF0D59F" w:rsidR="0061116F" w:rsidRDefault="00405DB0" w:rsidP="0061116F">
      <w:pPr>
        <w:keepLines w:val="0"/>
        <w:numPr>
          <w:ilvl w:val="0"/>
          <w:numId w:val="1"/>
        </w:numPr>
        <w:spacing w:before="0" w:after="160" w:line="259" w:lineRule="auto"/>
      </w:pPr>
      <w:r w:rsidRPr="00405DB0">
        <w:drawing>
          <wp:anchor distT="0" distB="0" distL="114300" distR="114300" simplePos="0" relativeHeight="251667456" behindDoc="0" locked="0" layoutInCell="1" allowOverlap="1" wp14:anchorId="03EBE53D" wp14:editId="391B319F">
            <wp:simplePos x="0" y="0"/>
            <wp:positionH relativeFrom="column">
              <wp:posOffset>3057525</wp:posOffset>
            </wp:positionH>
            <wp:positionV relativeFrom="paragraph">
              <wp:posOffset>-24765</wp:posOffset>
            </wp:positionV>
            <wp:extent cx="3238500" cy="1647825"/>
            <wp:effectExtent l="0" t="0" r="0" b="952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3238500" cy="1647825"/>
                    </a:xfrm>
                    <a:prstGeom prst="rect">
                      <a:avLst/>
                    </a:prstGeom>
                  </pic:spPr>
                </pic:pic>
              </a:graphicData>
            </a:graphic>
          </wp:anchor>
        </w:drawing>
      </w:r>
      <w:r w:rsidR="0061116F" w:rsidRPr="00405DB0">
        <w:rPr>
          <w:bCs/>
        </w:rPr>
        <w:t>Right</w:t>
      </w:r>
      <w:r w:rsidR="00933D69" w:rsidRPr="00405DB0">
        <w:rPr>
          <w:bCs/>
        </w:rPr>
        <w:t>-c</w:t>
      </w:r>
      <w:r w:rsidR="0061116F" w:rsidRPr="00405DB0">
        <w:rPr>
          <w:bCs/>
        </w:rPr>
        <w:t>lick</w:t>
      </w:r>
      <w:r w:rsidR="0061116F">
        <w:t xml:space="preserve"> the new policy and </w:t>
      </w:r>
      <w:r w:rsidR="0061116F" w:rsidRPr="00933D69">
        <w:rPr>
          <w:bCs/>
        </w:rPr>
        <w:t>select</w:t>
      </w:r>
      <w:r w:rsidR="0061116F">
        <w:t xml:space="preserve"> </w:t>
      </w:r>
      <w:r w:rsidR="0061116F" w:rsidRPr="00F23954">
        <w:rPr>
          <w:b/>
        </w:rPr>
        <w:t>Edit</w:t>
      </w:r>
      <w:r w:rsidR="00F23954">
        <w:t xml:space="preserve"> as shown in the figure.</w:t>
      </w:r>
    </w:p>
    <w:p w14:paraId="0D02056D" w14:textId="75626EE3" w:rsidR="00405DB0" w:rsidRDefault="00405DB0" w:rsidP="00405DB0">
      <w:pPr>
        <w:keepLines w:val="0"/>
        <w:numPr>
          <w:ilvl w:val="0"/>
          <w:numId w:val="1"/>
        </w:numPr>
        <w:spacing w:before="0" w:after="160" w:line="259" w:lineRule="auto"/>
        <w:contextualSpacing/>
      </w:pPr>
      <w:r w:rsidRPr="009956B8">
        <w:t>Browse</w:t>
      </w:r>
      <w:r>
        <w:t xml:space="preserve"> to the </w:t>
      </w:r>
      <w:r w:rsidRPr="5666F3C5">
        <w:rPr>
          <w:b/>
          <w:bCs/>
        </w:rPr>
        <w:t>User Configuration</w:t>
      </w:r>
      <w:r>
        <w:t xml:space="preserve"> node select </w:t>
      </w:r>
      <w:proofErr w:type="spellStart"/>
      <w:r w:rsidRPr="5666F3C5">
        <w:rPr>
          <w:b/>
          <w:bCs/>
        </w:rPr>
        <w:t>Policies</w:t>
      </w:r>
      <w:r w:rsidRPr="5666F3C5">
        <w:rPr>
          <w:rFonts w:ascii="Wingdings" w:eastAsia="Wingdings" w:hAnsi="Wingdings" w:cs="Wingdings"/>
          <w:b/>
          <w:bCs/>
        </w:rPr>
        <w:t></w:t>
      </w:r>
      <w:r w:rsidRPr="5666F3C5">
        <w:rPr>
          <w:b/>
          <w:bCs/>
        </w:rPr>
        <w:t>Administrative</w:t>
      </w:r>
      <w:proofErr w:type="spellEnd"/>
      <w:r w:rsidRPr="5666F3C5">
        <w:rPr>
          <w:b/>
          <w:bCs/>
        </w:rPr>
        <w:t xml:space="preserve"> </w:t>
      </w:r>
      <w:proofErr w:type="spellStart"/>
      <w:r w:rsidRPr="5666F3C5">
        <w:rPr>
          <w:b/>
          <w:bCs/>
        </w:rPr>
        <w:t>Templates</w:t>
      </w:r>
      <w:r w:rsidRPr="5666F3C5">
        <w:rPr>
          <w:rFonts w:ascii="Wingdings" w:eastAsia="Wingdings" w:hAnsi="Wingdings" w:cs="Wingdings"/>
          <w:b/>
          <w:bCs/>
        </w:rPr>
        <w:t></w:t>
      </w:r>
      <w:r w:rsidRPr="5666F3C5">
        <w:rPr>
          <w:b/>
          <w:bCs/>
        </w:rPr>
        <w:t>Windows</w:t>
      </w:r>
      <w:proofErr w:type="spellEnd"/>
      <w:r w:rsidRPr="5666F3C5">
        <w:rPr>
          <w:b/>
          <w:bCs/>
        </w:rPr>
        <w:t xml:space="preserve"> </w:t>
      </w:r>
      <w:proofErr w:type="spellStart"/>
      <w:r w:rsidRPr="5666F3C5">
        <w:rPr>
          <w:b/>
          <w:bCs/>
        </w:rPr>
        <w:t>Components</w:t>
      </w:r>
      <w:r w:rsidRPr="5666F3C5">
        <w:rPr>
          <w:rFonts w:ascii="Wingdings" w:eastAsia="Wingdings" w:hAnsi="Wingdings" w:cs="Wingdings"/>
          <w:b/>
          <w:bCs/>
        </w:rPr>
        <w:t></w:t>
      </w:r>
      <w:r>
        <w:rPr>
          <w:b/>
          <w:bCs/>
        </w:rPr>
        <w:t>Desktop</w:t>
      </w:r>
      <w:r w:rsidRPr="5666F3C5">
        <w:rPr>
          <w:rFonts w:ascii="Wingdings" w:eastAsia="Wingdings" w:hAnsi="Wingdings" w:cs="Wingdings"/>
          <w:b/>
          <w:bCs/>
        </w:rPr>
        <w:t></w:t>
      </w:r>
      <w:r>
        <w:rPr>
          <w:b/>
          <w:bCs/>
        </w:rPr>
        <w:t>Remove</w:t>
      </w:r>
      <w:proofErr w:type="spellEnd"/>
      <w:r>
        <w:rPr>
          <w:b/>
          <w:bCs/>
        </w:rPr>
        <w:t xml:space="preserve"> </w:t>
      </w:r>
      <w:r>
        <w:rPr>
          <w:b/>
          <w:bCs/>
        </w:rPr>
        <w:lastRenderedPageBreak/>
        <w:t>Recycle Bin icon from desktop</w:t>
      </w:r>
      <w:r>
        <w:t xml:space="preserve"> and </w:t>
      </w:r>
      <w:r w:rsidRPr="5666F3C5">
        <w:rPr>
          <w:b/>
          <w:bCs/>
        </w:rPr>
        <w:t>click</w:t>
      </w:r>
      <w:r>
        <w:t xml:space="preserve"> the </w:t>
      </w:r>
      <w:r w:rsidRPr="5666F3C5">
        <w:rPr>
          <w:b/>
          <w:bCs/>
        </w:rPr>
        <w:t>OK</w:t>
      </w:r>
      <w:r>
        <w:t xml:space="preserve"> button as shown in the figures below</w:t>
      </w:r>
    </w:p>
    <w:p w14:paraId="5C44FD97" w14:textId="08916B89" w:rsidR="00405DB0" w:rsidRDefault="00405DB0" w:rsidP="00405DB0">
      <w:pPr>
        <w:keepLines w:val="0"/>
        <w:spacing w:before="0" w:after="160" w:line="259" w:lineRule="auto"/>
        <w:ind w:left="720"/>
        <w:contextualSpacing/>
      </w:pPr>
      <w:r w:rsidRPr="00405DB0">
        <w:drawing>
          <wp:inline distT="0" distB="0" distL="0" distR="0" wp14:anchorId="3DEC77D2" wp14:editId="33BD8483">
            <wp:extent cx="5220429" cy="243874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220429" cy="2438740"/>
                    </a:xfrm>
                    <a:prstGeom prst="rect">
                      <a:avLst/>
                    </a:prstGeom>
                  </pic:spPr>
                </pic:pic>
              </a:graphicData>
            </a:graphic>
          </wp:inline>
        </w:drawing>
      </w:r>
    </w:p>
    <w:p w14:paraId="5C070239" w14:textId="65345EE6" w:rsidR="0061116F" w:rsidRPr="00F23954" w:rsidRDefault="00405DB0" w:rsidP="00405DB0">
      <w:pPr>
        <w:keepLines w:val="0"/>
        <w:spacing w:before="0" w:after="160" w:line="259" w:lineRule="auto"/>
        <w:ind w:left="720"/>
        <w:contextualSpacing/>
        <w:rPr>
          <w:rStyle w:val="Hyperlink"/>
          <w:color w:val="auto"/>
          <w:u w:val="none"/>
        </w:rPr>
      </w:pPr>
      <w:r w:rsidRPr="00405DB0">
        <w:drawing>
          <wp:inline distT="0" distB="0" distL="0" distR="0" wp14:anchorId="4F805C09" wp14:editId="0A57978B">
            <wp:extent cx="5563376" cy="2191056"/>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5563376" cy="2191056"/>
                    </a:xfrm>
                    <a:prstGeom prst="rect">
                      <a:avLst/>
                    </a:prstGeom>
                  </pic:spPr>
                </pic:pic>
              </a:graphicData>
            </a:graphic>
          </wp:inline>
        </w:drawing>
      </w:r>
    </w:p>
    <w:p w14:paraId="5C07023C" w14:textId="4EEDBBE9" w:rsidR="0061116F" w:rsidRDefault="0061116F" w:rsidP="0061116F">
      <w:pPr>
        <w:keepLines w:val="0"/>
        <w:numPr>
          <w:ilvl w:val="0"/>
          <w:numId w:val="1"/>
        </w:numPr>
        <w:spacing w:before="0" w:after="160" w:line="259" w:lineRule="auto"/>
      </w:pPr>
      <w:r w:rsidRPr="00933D69">
        <w:rPr>
          <w:bCs/>
        </w:rPr>
        <w:t>Exit</w:t>
      </w:r>
      <w:r>
        <w:t xml:space="preserve"> the group policy editor</w:t>
      </w:r>
      <w:r w:rsidR="009D65FC">
        <w:t>.</w:t>
      </w:r>
    </w:p>
    <w:p w14:paraId="5C07023D" w14:textId="5E00A011" w:rsidR="0061116F" w:rsidRDefault="0061116F" w:rsidP="00F23954">
      <w:pPr>
        <w:pStyle w:val="Heading2"/>
      </w:pPr>
      <w:r w:rsidRPr="000069E6">
        <w:t>Verify the GPO settings</w:t>
      </w:r>
    </w:p>
    <w:p w14:paraId="5C07023E" w14:textId="36E39BC1" w:rsidR="00F23954" w:rsidRDefault="00F23954" w:rsidP="00F23954">
      <w:r>
        <w:t xml:space="preserve">One method of verifying group policy settings is by </w:t>
      </w:r>
      <w:r w:rsidR="00896626">
        <w:t xml:space="preserve">using the </w:t>
      </w:r>
      <w:r w:rsidR="00896626" w:rsidRPr="002D5321">
        <w:rPr>
          <w:b/>
          <w:bCs/>
        </w:rPr>
        <w:t>Group Policy Modeling</w:t>
      </w:r>
      <w:r w:rsidR="00896626">
        <w:t xml:space="preserve"> </w:t>
      </w:r>
      <w:r w:rsidR="00896626" w:rsidRPr="002D5321">
        <w:rPr>
          <w:b/>
          <w:bCs/>
        </w:rPr>
        <w:t>wizard</w:t>
      </w:r>
      <w:r w:rsidR="00896626">
        <w:t>.</w:t>
      </w:r>
    </w:p>
    <w:p w14:paraId="5C07023F" w14:textId="34D1CFF4" w:rsidR="00896626" w:rsidRDefault="00896626" w:rsidP="00F23954">
      <w:r>
        <w:t>To verify Group Policy Settings using the Group Policy Modeling wizard, perform the following</w:t>
      </w:r>
      <w:r w:rsidR="002D5321">
        <w:t>:</w:t>
      </w:r>
    </w:p>
    <w:p w14:paraId="5C070240" w14:textId="4DE066BA" w:rsidR="0061116F" w:rsidRDefault="00896626" w:rsidP="0061116F">
      <w:pPr>
        <w:keepLines w:val="0"/>
        <w:numPr>
          <w:ilvl w:val="0"/>
          <w:numId w:val="2"/>
        </w:numPr>
        <w:spacing w:before="0" w:after="160" w:line="259" w:lineRule="auto"/>
      </w:pPr>
      <w:r>
        <w:t xml:space="preserve">In the </w:t>
      </w:r>
      <w:r w:rsidRPr="00896626">
        <w:rPr>
          <w:b/>
        </w:rPr>
        <w:t>Group Policy Management</w:t>
      </w:r>
      <w:r>
        <w:t xml:space="preserve"> console, </w:t>
      </w:r>
      <w:r w:rsidRPr="00624068">
        <w:rPr>
          <w:bCs/>
        </w:rPr>
        <w:t>right-click</w:t>
      </w:r>
      <w:r w:rsidR="0061116F">
        <w:t xml:space="preserve"> the</w:t>
      </w:r>
      <w:r>
        <w:t xml:space="preserve"> </w:t>
      </w:r>
      <w:r w:rsidR="0061116F" w:rsidRPr="00896626">
        <w:rPr>
          <w:b/>
        </w:rPr>
        <w:t>Group Policy Modeling</w:t>
      </w:r>
      <w:r>
        <w:t xml:space="preserve"> n</w:t>
      </w:r>
      <w:r w:rsidR="0061116F">
        <w:t xml:space="preserve">ode and </w:t>
      </w:r>
      <w:r w:rsidR="0061116F" w:rsidRPr="00624068">
        <w:rPr>
          <w:bCs/>
        </w:rPr>
        <w:t>choose</w:t>
      </w:r>
      <w:r w:rsidR="0061116F" w:rsidRPr="00896626">
        <w:rPr>
          <w:b/>
        </w:rPr>
        <w:t xml:space="preserve"> Group Policy Modeling Wizard</w:t>
      </w:r>
      <w:r>
        <w:t xml:space="preserve"> from the context menu</w:t>
      </w:r>
      <w:r w:rsidR="002D5321">
        <w:t>.</w:t>
      </w:r>
    </w:p>
    <w:p w14:paraId="145A7228" w14:textId="2EDA49F0" w:rsidR="000F52E1" w:rsidRDefault="000F52E1" w:rsidP="0061116F">
      <w:pPr>
        <w:keepLines w:val="0"/>
        <w:numPr>
          <w:ilvl w:val="0"/>
          <w:numId w:val="2"/>
        </w:numPr>
        <w:spacing w:before="0" w:after="160" w:line="259" w:lineRule="auto"/>
      </w:pPr>
      <w:r>
        <w:t xml:space="preserve">On the </w:t>
      </w:r>
      <w:r>
        <w:rPr>
          <w:b/>
        </w:rPr>
        <w:t>Welcome to the Group Policy Modeling Wizard</w:t>
      </w:r>
      <w:r>
        <w:t xml:space="preserve"> page, </w:t>
      </w:r>
      <w:r>
        <w:rPr>
          <w:b/>
        </w:rPr>
        <w:t>click</w:t>
      </w:r>
      <w:r>
        <w:t xml:space="preserve"> the </w:t>
      </w:r>
      <w:r w:rsidRPr="000F52E1">
        <w:rPr>
          <w:b/>
        </w:rPr>
        <w:t>Next</w:t>
      </w:r>
      <w:r>
        <w:t xml:space="preserve"> button.</w:t>
      </w:r>
    </w:p>
    <w:p w14:paraId="5C070241" w14:textId="2D46E6ED" w:rsidR="0061116F" w:rsidRDefault="00896626" w:rsidP="0061116F">
      <w:pPr>
        <w:keepLines w:val="0"/>
        <w:numPr>
          <w:ilvl w:val="0"/>
          <w:numId w:val="2"/>
        </w:numPr>
        <w:spacing w:before="0" w:after="160" w:line="259" w:lineRule="auto"/>
      </w:pPr>
      <w:r>
        <w:t xml:space="preserve">On the </w:t>
      </w:r>
      <w:r w:rsidRPr="00896626">
        <w:rPr>
          <w:b/>
        </w:rPr>
        <w:t>Domain Controller Selection</w:t>
      </w:r>
      <w:r>
        <w:t xml:space="preserve"> page, </w:t>
      </w:r>
      <w:r w:rsidRPr="00624068">
        <w:rPr>
          <w:bCs/>
        </w:rPr>
        <w:t>verify</w:t>
      </w:r>
      <w:r>
        <w:t xml:space="preserve"> </w:t>
      </w:r>
      <w:r w:rsidRPr="00896626">
        <w:rPr>
          <w:b/>
        </w:rPr>
        <w:t>abscorp.com</w:t>
      </w:r>
      <w:r>
        <w:t xml:space="preserve"> is shown </w:t>
      </w:r>
      <w:r w:rsidRPr="00624068">
        <w:rPr>
          <w:bCs/>
        </w:rPr>
        <w:t>in</w:t>
      </w:r>
      <w:r>
        <w:t xml:space="preserve"> the </w:t>
      </w:r>
      <w:r w:rsidRPr="00896626">
        <w:rPr>
          <w:b/>
        </w:rPr>
        <w:t>Show domain controllers in this domain</w:t>
      </w:r>
      <w:r>
        <w:t xml:space="preserve"> and the </w:t>
      </w:r>
      <w:r w:rsidRPr="00896626">
        <w:rPr>
          <w:b/>
        </w:rPr>
        <w:t>Any available domain controller</w:t>
      </w:r>
      <w:r>
        <w:t xml:space="preserve">… </w:t>
      </w:r>
      <w:r w:rsidRPr="00896626">
        <w:rPr>
          <w:b/>
        </w:rPr>
        <w:t>option</w:t>
      </w:r>
      <w:r>
        <w:t xml:space="preserve"> is </w:t>
      </w:r>
      <w:r w:rsidRPr="00896626">
        <w:rPr>
          <w:b/>
        </w:rPr>
        <w:t>selected</w:t>
      </w:r>
      <w:r>
        <w:t>.</w:t>
      </w:r>
      <w:r w:rsidR="00EC6CCA">
        <w:t xml:space="preserve"> </w:t>
      </w:r>
      <w:r w:rsidR="00EC6CCA" w:rsidRPr="00624068">
        <w:rPr>
          <w:bCs/>
        </w:rPr>
        <w:t>Click</w:t>
      </w:r>
      <w:r w:rsidR="00EC6CCA" w:rsidRPr="00EC6CCA">
        <w:rPr>
          <w:b/>
        </w:rPr>
        <w:t xml:space="preserve"> Next.</w:t>
      </w:r>
    </w:p>
    <w:p w14:paraId="7C9E8B3E" w14:textId="410AEB62" w:rsidR="00D51BA7" w:rsidRDefault="00D51BA7" w:rsidP="00D51BA7">
      <w:pPr>
        <w:keepLines w:val="0"/>
        <w:spacing w:before="0" w:after="160" w:line="259" w:lineRule="auto"/>
      </w:pPr>
    </w:p>
    <w:p w14:paraId="5AF4E42B" w14:textId="7BD33BF3" w:rsidR="00D51BA7" w:rsidRDefault="00D51BA7" w:rsidP="00D51BA7">
      <w:pPr>
        <w:keepLines w:val="0"/>
        <w:spacing w:before="0" w:after="160" w:line="259" w:lineRule="auto"/>
      </w:pPr>
    </w:p>
    <w:p w14:paraId="71AFC279" w14:textId="6C691DB1" w:rsidR="00D51BA7" w:rsidRDefault="00D51BA7" w:rsidP="00D51BA7">
      <w:pPr>
        <w:keepLines w:val="0"/>
        <w:spacing w:before="0" w:after="160" w:line="259" w:lineRule="auto"/>
      </w:pPr>
    </w:p>
    <w:p w14:paraId="17A4FBCD" w14:textId="77777777" w:rsidR="00D51BA7" w:rsidRDefault="00D51BA7" w:rsidP="00D51BA7">
      <w:pPr>
        <w:keepLines w:val="0"/>
        <w:spacing w:before="0" w:after="160" w:line="259" w:lineRule="auto"/>
      </w:pPr>
    </w:p>
    <w:p w14:paraId="5C070242" w14:textId="57598054" w:rsidR="0061116F" w:rsidRDefault="00D51BA7" w:rsidP="00896626">
      <w:pPr>
        <w:keepLines w:val="0"/>
        <w:numPr>
          <w:ilvl w:val="0"/>
          <w:numId w:val="2"/>
        </w:numPr>
        <w:spacing w:before="0" w:after="160" w:line="259" w:lineRule="auto"/>
      </w:pPr>
      <w:r>
        <w:rPr>
          <w:noProof/>
        </w:rPr>
        <w:drawing>
          <wp:anchor distT="0" distB="0" distL="114300" distR="114300" simplePos="0" relativeHeight="251664384" behindDoc="1" locked="0" layoutInCell="1" allowOverlap="1" wp14:anchorId="3B818B83" wp14:editId="471362B3">
            <wp:simplePos x="0" y="0"/>
            <wp:positionH relativeFrom="column">
              <wp:posOffset>3714750</wp:posOffset>
            </wp:positionH>
            <wp:positionV relativeFrom="paragraph">
              <wp:posOffset>127000</wp:posOffset>
            </wp:positionV>
            <wp:extent cx="2377440" cy="2084832"/>
            <wp:effectExtent l="0" t="0" r="3810" b="0"/>
            <wp:wrapTight wrapText="left">
              <wp:wrapPolygon edited="0">
                <wp:start x="0" y="0"/>
                <wp:lineTo x="0" y="21317"/>
                <wp:lineTo x="21462" y="21317"/>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7440" cy="2084832"/>
                    </a:xfrm>
                    <a:prstGeom prst="rect">
                      <a:avLst/>
                    </a:prstGeom>
                  </pic:spPr>
                </pic:pic>
              </a:graphicData>
            </a:graphic>
            <wp14:sizeRelH relativeFrom="margin">
              <wp14:pctWidth>0</wp14:pctWidth>
            </wp14:sizeRelH>
            <wp14:sizeRelV relativeFrom="margin">
              <wp14:pctHeight>0</wp14:pctHeight>
            </wp14:sizeRelV>
          </wp:anchor>
        </w:drawing>
      </w:r>
      <w:r w:rsidR="00896626">
        <w:t xml:space="preserve">In the </w:t>
      </w:r>
      <w:r w:rsidR="0061116F" w:rsidRPr="00896626">
        <w:rPr>
          <w:b/>
        </w:rPr>
        <w:t>User</w:t>
      </w:r>
      <w:r w:rsidR="00896626" w:rsidRPr="00896626">
        <w:rPr>
          <w:b/>
        </w:rPr>
        <w:t xml:space="preserve"> and Computer S</w:t>
      </w:r>
      <w:r w:rsidR="0061116F" w:rsidRPr="00896626">
        <w:rPr>
          <w:b/>
        </w:rPr>
        <w:t>elect</w:t>
      </w:r>
      <w:r w:rsidR="00896626" w:rsidRPr="00896626">
        <w:rPr>
          <w:b/>
        </w:rPr>
        <w:t>ion</w:t>
      </w:r>
      <w:r w:rsidR="00896626">
        <w:t xml:space="preserve"> page, </w:t>
      </w:r>
    </w:p>
    <w:p w14:paraId="5C070243" w14:textId="35840B34" w:rsidR="00896626" w:rsidRDefault="00896626" w:rsidP="00896626">
      <w:pPr>
        <w:keepLines w:val="0"/>
        <w:numPr>
          <w:ilvl w:val="1"/>
          <w:numId w:val="2"/>
        </w:numPr>
        <w:spacing w:before="0" w:after="160" w:line="259" w:lineRule="auto"/>
      </w:pPr>
      <w:r>
        <w:t xml:space="preserve">In the </w:t>
      </w:r>
      <w:r w:rsidRPr="00896626">
        <w:rPr>
          <w:b/>
        </w:rPr>
        <w:t>User</w:t>
      </w:r>
      <w:r>
        <w:t xml:space="preserve"> </w:t>
      </w:r>
      <w:r w:rsidRPr="00896626">
        <w:rPr>
          <w:b/>
        </w:rPr>
        <w:t>information</w:t>
      </w:r>
      <w:r>
        <w:t xml:space="preserve"> section </w:t>
      </w:r>
      <w:r w:rsidRPr="00896626">
        <w:rPr>
          <w:b/>
        </w:rPr>
        <w:t>select</w:t>
      </w:r>
      <w:r>
        <w:t xml:space="preserve"> the </w:t>
      </w:r>
      <w:proofErr w:type="gramStart"/>
      <w:r>
        <w:t>user</w:t>
      </w:r>
      <w:proofErr w:type="gramEnd"/>
      <w:r>
        <w:t xml:space="preserve"> </w:t>
      </w:r>
      <w:r w:rsidRPr="00896626">
        <w:rPr>
          <w:b/>
        </w:rPr>
        <w:t>Joe Montgomery</w:t>
      </w:r>
      <w:r w:rsidR="00090254">
        <w:rPr>
          <w:b/>
        </w:rPr>
        <w:t>.</w:t>
      </w:r>
    </w:p>
    <w:p w14:paraId="5C070244" w14:textId="7ED110F2" w:rsidR="00896626" w:rsidRDefault="00896626" w:rsidP="0061116F">
      <w:pPr>
        <w:keepLines w:val="0"/>
        <w:numPr>
          <w:ilvl w:val="1"/>
          <w:numId w:val="2"/>
        </w:numPr>
        <w:spacing w:before="0" w:after="160" w:line="259" w:lineRule="auto"/>
      </w:pPr>
      <w:r>
        <w:t xml:space="preserve">In the </w:t>
      </w:r>
      <w:r w:rsidRPr="00896626">
        <w:rPr>
          <w:b/>
        </w:rPr>
        <w:t>Computer</w:t>
      </w:r>
      <w:r>
        <w:t xml:space="preserve"> </w:t>
      </w:r>
      <w:r w:rsidRPr="00896626">
        <w:rPr>
          <w:b/>
        </w:rPr>
        <w:t>information</w:t>
      </w:r>
      <w:r>
        <w:t xml:space="preserve"> section, </w:t>
      </w:r>
      <w:r w:rsidRPr="00624068">
        <w:rPr>
          <w:bCs/>
        </w:rPr>
        <w:t>select</w:t>
      </w:r>
      <w:r>
        <w:t xml:space="preserve"> the </w:t>
      </w:r>
      <w:r w:rsidR="00D51BA7">
        <w:rPr>
          <w:b/>
        </w:rPr>
        <w:t>computers</w:t>
      </w:r>
      <w:r>
        <w:t xml:space="preserve"> </w:t>
      </w:r>
      <w:r w:rsidRPr="00896626">
        <w:rPr>
          <w:b/>
        </w:rPr>
        <w:t>container</w:t>
      </w:r>
      <w:r>
        <w:t xml:space="preserve"> as shown in the figure</w:t>
      </w:r>
      <w:r w:rsidR="00090254">
        <w:t>.</w:t>
      </w:r>
    </w:p>
    <w:p w14:paraId="5C070245" w14:textId="16977DD0" w:rsidR="00896626" w:rsidRDefault="00896626" w:rsidP="0061116F">
      <w:pPr>
        <w:keepLines w:val="0"/>
        <w:numPr>
          <w:ilvl w:val="1"/>
          <w:numId w:val="2"/>
        </w:numPr>
        <w:spacing w:before="0" w:after="160" w:line="259" w:lineRule="auto"/>
      </w:pPr>
      <w:r w:rsidRPr="00624068">
        <w:rPr>
          <w:bCs/>
        </w:rPr>
        <w:t>Click</w:t>
      </w:r>
      <w:r>
        <w:t xml:space="preserve"> the </w:t>
      </w:r>
      <w:r w:rsidRPr="00896626">
        <w:rPr>
          <w:b/>
        </w:rPr>
        <w:t>Next</w:t>
      </w:r>
      <w:r w:rsidR="00624068">
        <w:t>.</w:t>
      </w:r>
    </w:p>
    <w:p w14:paraId="5C070246" w14:textId="77777777" w:rsidR="0061116F" w:rsidRDefault="0061116F" w:rsidP="00896626">
      <w:pPr>
        <w:keepLines w:val="0"/>
        <w:numPr>
          <w:ilvl w:val="0"/>
          <w:numId w:val="2"/>
        </w:numPr>
        <w:spacing w:before="0" w:after="160" w:line="259" w:lineRule="auto"/>
      </w:pPr>
      <w:r>
        <w:t>Click</w:t>
      </w:r>
      <w:r w:rsidR="00896626">
        <w:t xml:space="preserve"> </w:t>
      </w:r>
      <w:r w:rsidR="00896626" w:rsidRPr="00896626">
        <w:rPr>
          <w:b/>
        </w:rPr>
        <w:t>Next</w:t>
      </w:r>
      <w:r w:rsidR="00896626">
        <w:t xml:space="preserve"> until you get </w:t>
      </w:r>
      <w:r>
        <w:t xml:space="preserve">to the </w:t>
      </w:r>
      <w:r w:rsidR="00484C6D" w:rsidRPr="00484C6D">
        <w:rPr>
          <w:b/>
        </w:rPr>
        <w:t>Summary</w:t>
      </w:r>
      <w:r w:rsidR="00484C6D">
        <w:t xml:space="preserve"> </w:t>
      </w:r>
      <w:r w:rsidR="00484C6D" w:rsidRPr="00484C6D">
        <w:rPr>
          <w:b/>
        </w:rPr>
        <w:t>of</w:t>
      </w:r>
      <w:r w:rsidR="00484C6D">
        <w:t xml:space="preserve"> </w:t>
      </w:r>
      <w:r w:rsidR="00484C6D" w:rsidRPr="00484C6D">
        <w:rPr>
          <w:b/>
        </w:rPr>
        <w:t>Selections</w:t>
      </w:r>
      <w:r w:rsidR="00484C6D">
        <w:t xml:space="preserve"> page</w:t>
      </w:r>
      <w:r>
        <w:t xml:space="preserve"> of the wizard</w:t>
      </w:r>
      <w:r w:rsidR="00896626">
        <w:t xml:space="preserve">, </w:t>
      </w:r>
      <w:r w:rsidR="00896626" w:rsidRPr="00624068">
        <w:rPr>
          <w:bCs/>
        </w:rPr>
        <w:t>note</w:t>
      </w:r>
      <w:r w:rsidR="00896626">
        <w:t xml:space="preserve"> the </w:t>
      </w:r>
      <w:r w:rsidR="00896626" w:rsidRPr="00624068">
        <w:rPr>
          <w:bCs/>
        </w:rPr>
        <w:t>option</w:t>
      </w:r>
      <w:r w:rsidR="00484C6D" w:rsidRPr="00624068">
        <w:rPr>
          <w:bCs/>
        </w:rPr>
        <w:t>s</w:t>
      </w:r>
      <w:r w:rsidR="00896626">
        <w:t xml:space="preserve"> that you have for testing group policy settings.</w:t>
      </w:r>
      <w:r w:rsidR="00484C6D">
        <w:t xml:space="preserve"> </w:t>
      </w:r>
      <w:r w:rsidR="00484C6D" w:rsidRPr="00624068">
        <w:rPr>
          <w:bCs/>
        </w:rPr>
        <w:t>Click</w:t>
      </w:r>
      <w:r w:rsidR="00484C6D">
        <w:t xml:space="preserve"> the </w:t>
      </w:r>
      <w:r w:rsidR="00484C6D" w:rsidRPr="00484C6D">
        <w:rPr>
          <w:b/>
        </w:rPr>
        <w:t>Next</w:t>
      </w:r>
      <w:r w:rsidR="00484C6D">
        <w:t xml:space="preserve"> button.</w:t>
      </w:r>
    </w:p>
    <w:p w14:paraId="5C070247" w14:textId="77C211C3" w:rsidR="00484C6D" w:rsidRDefault="00484C6D" w:rsidP="0061116F">
      <w:pPr>
        <w:keepLines w:val="0"/>
        <w:numPr>
          <w:ilvl w:val="0"/>
          <w:numId w:val="2"/>
        </w:numPr>
        <w:spacing w:before="0" w:after="160" w:line="259" w:lineRule="auto"/>
      </w:pPr>
      <w:r w:rsidRPr="00624068">
        <w:rPr>
          <w:bCs/>
        </w:rPr>
        <w:t>On</w:t>
      </w:r>
      <w:r>
        <w:t xml:space="preserve"> the </w:t>
      </w:r>
      <w:r w:rsidRPr="00484C6D">
        <w:rPr>
          <w:b/>
        </w:rPr>
        <w:t>Completing the Group Policy Modeling Wizard</w:t>
      </w:r>
      <w:r>
        <w:t xml:space="preserve"> page, </w:t>
      </w:r>
      <w:r w:rsidRPr="00624068">
        <w:rPr>
          <w:bCs/>
        </w:rPr>
        <w:t>click</w:t>
      </w:r>
      <w:r>
        <w:t xml:space="preserve"> </w:t>
      </w:r>
      <w:r w:rsidRPr="00484C6D">
        <w:rPr>
          <w:b/>
        </w:rPr>
        <w:t>Finish</w:t>
      </w:r>
      <w:r>
        <w:t>.</w:t>
      </w:r>
    </w:p>
    <w:p w14:paraId="5C070248" w14:textId="0FDDA69D" w:rsidR="0061116F" w:rsidRDefault="0061116F" w:rsidP="0061116F">
      <w:pPr>
        <w:keepLines w:val="0"/>
        <w:numPr>
          <w:ilvl w:val="0"/>
          <w:numId w:val="2"/>
        </w:numPr>
        <w:spacing w:before="0" w:after="160" w:line="259" w:lineRule="auto"/>
      </w:pPr>
      <w:r>
        <w:t>You should now see the results</w:t>
      </w:r>
      <w:r w:rsidR="006F7178">
        <w:t xml:space="preserve">. Note the information in the </w:t>
      </w:r>
      <w:r w:rsidR="006F7178" w:rsidRPr="00733093">
        <w:rPr>
          <w:b/>
          <w:bCs/>
        </w:rPr>
        <w:t>Summary</w:t>
      </w:r>
      <w:r w:rsidR="006F7178">
        <w:t xml:space="preserve"> page.</w:t>
      </w:r>
      <w:r>
        <w:t xml:space="preserve"> </w:t>
      </w:r>
    </w:p>
    <w:p w14:paraId="5C070249" w14:textId="35954E89" w:rsidR="0061116F" w:rsidRDefault="0061116F" w:rsidP="0061116F">
      <w:pPr>
        <w:keepLines w:val="0"/>
        <w:numPr>
          <w:ilvl w:val="0"/>
          <w:numId w:val="2"/>
        </w:numPr>
        <w:spacing w:before="0" w:after="160" w:line="259" w:lineRule="auto"/>
      </w:pPr>
      <w:r w:rsidRPr="00624068">
        <w:rPr>
          <w:bCs/>
        </w:rPr>
        <w:t>View</w:t>
      </w:r>
      <w:r>
        <w:t xml:space="preserve"> the </w:t>
      </w:r>
      <w:r w:rsidRPr="00484C6D">
        <w:rPr>
          <w:b/>
        </w:rPr>
        <w:t>Applied GPOs</w:t>
      </w:r>
      <w:r>
        <w:t xml:space="preserve"> on the </w:t>
      </w:r>
      <w:r w:rsidR="0003722F">
        <w:rPr>
          <w:b/>
        </w:rPr>
        <w:t>Details</w:t>
      </w:r>
      <w:r>
        <w:t xml:space="preserve"> page to verify that the policy was applied</w:t>
      </w:r>
      <w:r w:rsidR="004C2341">
        <w:t>.</w:t>
      </w:r>
    </w:p>
    <w:p w14:paraId="5C07024A" w14:textId="7EB3F546" w:rsidR="0061116F" w:rsidRDefault="0061116F" w:rsidP="0061116F">
      <w:pPr>
        <w:keepLines w:val="0"/>
        <w:numPr>
          <w:ilvl w:val="0"/>
          <w:numId w:val="2"/>
        </w:numPr>
        <w:spacing w:before="0" w:after="160" w:line="259" w:lineRule="auto"/>
      </w:pPr>
      <w:r w:rsidRPr="00624068">
        <w:rPr>
          <w:bCs/>
        </w:rPr>
        <w:t>Select</w:t>
      </w:r>
      <w:r>
        <w:t xml:space="preserve"> the </w:t>
      </w:r>
      <w:r w:rsidRPr="00484C6D">
        <w:rPr>
          <w:b/>
        </w:rPr>
        <w:t>Settings</w:t>
      </w:r>
      <w:r>
        <w:t xml:space="preserve"> </w:t>
      </w:r>
      <w:r w:rsidR="002873E1">
        <w:t xml:space="preserve">node on the </w:t>
      </w:r>
      <w:r w:rsidR="002873E1" w:rsidRPr="002873E1">
        <w:rPr>
          <w:b/>
        </w:rPr>
        <w:t>Details</w:t>
      </w:r>
      <w:r w:rsidR="002873E1">
        <w:t xml:space="preserve"> page</w:t>
      </w:r>
      <w:r>
        <w:t xml:space="preserve"> and </w:t>
      </w:r>
      <w:r w:rsidRPr="00624068">
        <w:rPr>
          <w:bCs/>
        </w:rPr>
        <w:t>verify</w:t>
      </w:r>
      <w:r>
        <w:t xml:space="preserve"> the </w:t>
      </w:r>
      <w:r w:rsidRPr="00624068">
        <w:rPr>
          <w:bCs/>
        </w:rPr>
        <w:t>setting</w:t>
      </w:r>
      <w:r>
        <w:t xml:space="preserve"> that is being applied</w:t>
      </w:r>
      <w:r w:rsidR="00FA67AF">
        <w:t>.</w:t>
      </w:r>
    </w:p>
    <w:p w14:paraId="59B95282" w14:textId="07668A23" w:rsidR="007C1661" w:rsidRDefault="007C1661" w:rsidP="0061116F">
      <w:pPr>
        <w:keepLines w:val="0"/>
        <w:numPr>
          <w:ilvl w:val="0"/>
          <w:numId w:val="2"/>
        </w:numPr>
        <w:spacing w:before="0" w:after="160" w:line="259" w:lineRule="auto"/>
      </w:pPr>
      <w:r>
        <w:t>You should see the figure below</w:t>
      </w:r>
      <w:r w:rsidR="00FA67AF">
        <w:t>.</w:t>
      </w:r>
    </w:p>
    <w:p w14:paraId="772220CE" w14:textId="73517B24" w:rsidR="00405DB0" w:rsidRDefault="00405DB0" w:rsidP="00405DB0">
      <w:pPr>
        <w:keepLines w:val="0"/>
        <w:spacing w:before="0" w:after="160" w:line="259" w:lineRule="auto"/>
        <w:ind w:left="720"/>
      </w:pPr>
      <w:r w:rsidRPr="00D30CF7">
        <w:rPr>
          <w:noProof/>
        </w:rPr>
        <w:drawing>
          <wp:inline distT="0" distB="0" distL="0" distR="0" wp14:anchorId="17EDFB1B" wp14:editId="1FC70B5C">
            <wp:extent cx="5734050" cy="1496612"/>
            <wp:effectExtent l="0" t="0" r="0" b="889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5743758" cy="1499146"/>
                    </a:xfrm>
                    <a:prstGeom prst="rect">
                      <a:avLst/>
                    </a:prstGeom>
                  </pic:spPr>
                </pic:pic>
              </a:graphicData>
            </a:graphic>
          </wp:inline>
        </w:drawing>
      </w:r>
    </w:p>
    <w:p w14:paraId="5C07024B" w14:textId="4CC25167" w:rsidR="0061116F" w:rsidRDefault="0061116F" w:rsidP="0061116F">
      <w:pPr>
        <w:keepLines w:val="0"/>
        <w:numPr>
          <w:ilvl w:val="0"/>
          <w:numId w:val="2"/>
        </w:numPr>
        <w:spacing w:before="0" w:after="160" w:line="259" w:lineRule="auto"/>
      </w:pPr>
      <w:r w:rsidRPr="00624068">
        <w:rPr>
          <w:bCs/>
        </w:rPr>
        <w:t>Exit</w:t>
      </w:r>
      <w:r>
        <w:t xml:space="preserve"> the </w:t>
      </w:r>
      <w:r w:rsidRPr="00484C6D">
        <w:rPr>
          <w:b/>
        </w:rPr>
        <w:t>GPMC</w:t>
      </w:r>
      <w:r w:rsidR="00624068">
        <w:rPr>
          <w:b/>
        </w:rPr>
        <w:t>.</w:t>
      </w:r>
    </w:p>
    <w:p w14:paraId="5C07024C" w14:textId="03CE18D7" w:rsidR="0061116F" w:rsidRDefault="0061116F" w:rsidP="0061116F">
      <w:pPr>
        <w:keepLines w:val="0"/>
        <w:numPr>
          <w:ilvl w:val="0"/>
          <w:numId w:val="2"/>
        </w:numPr>
        <w:spacing w:before="0" w:after="160" w:line="259" w:lineRule="auto"/>
      </w:pPr>
      <w:r>
        <w:t>Logon to your client computer to verify the settings.</w:t>
      </w:r>
      <w:r w:rsidR="000B25A2">
        <w:t xml:space="preserve"> </w:t>
      </w:r>
      <w:r w:rsidR="000B25A2" w:rsidRPr="008532F9">
        <w:rPr>
          <w:b/>
          <w:bCs/>
        </w:rPr>
        <w:t>Note</w:t>
      </w:r>
      <w:r w:rsidR="000B25A2">
        <w:t xml:space="preserve">: </w:t>
      </w:r>
      <w:r w:rsidR="008532F9">
        <w:t>Y</w:t>
      </w:r>
      <w:r w:rsidR="000B25A2">
        <w:t>ou may have to sign out and sign in to have the po</w:t>
      </w:r>
      <w:r w:rsidR="00691D1C">
        <w:t>licy updated.</w:t>
      </w:r>
    </w:p>
    <w:p w14:paraId="2F8DED18" w14:textId="47E053CC" w:rsidR="00EE3853" w:rsidRDefault="00EE3853" w:rsidP="00EE3853">
      <w:pPr>
        <w:keepLines w:val="0"/>
        <w:spacing w:before="0" w:after="160" w:line="259" w:lineRule="auto"/>
      </w:pPr>
    </w:p>
    <w:p w14:paraId="03FB9846" w14:textId="15CA1CF2" w:rsidR="00EE3853" w:rsidRDefault="00EE3853" w:rsidP="00EE3853">
      <w:pPr>
        <w:keepLines w:val="0"/>
        <w:spacing w:before="0" w:after="160" w:line="259" w:lineRule="auto"/>
      </w:pPr>
    </w:p>
    <w:p w14:paraId="05C52DE2" w14:textId="7306295F" w:rsidR="00EE3853" w:rsidRDefault="00EE3853" w:rsidP="00EE3853">
      <w:pPr>
        <w:keepLines w:val="0"/>
        <w:spacing w:before="0" w:after="160" w:line="259" w:lineRule="auto"/>
      </w:pPr>
    </w:p>
    <w:p w14:paraId="4E6E22D6" w14:textId="6341FD89" w:rsidR="00EE3853" w:rsidRDefault="00EE3853" w:rsidP="00EE3853">
      <w:pPr>
        <w:keepLines w:val="0"/>
        <w:spacing w:before="0" w:after="160" w:line="259" w:lineRule="auto"/>
      </w:pPr>
    </w:p>
    <w:p w14:paraId="75A86BA6" w14:textId="77777777" w:rsidR="00EE3853" w:rsidRDefault="00EE3853" w:rsidP="00EE3853">
      <w:pPr>
        <w:keepLines w:val="0"/>
        <w:spacing w:before="0" w:after="160" w:line="259" w:lineRule="auto"/>
      </w:pPr>
    </w:p>
    <w:p w14:paraId="5C07024D" w14:textId="77777777" w:rsidR="002879F7" w:rsidRDefault="00484C6D" w:rsidP="00484C6D">
      <w:pPr>
        <w:pStyle w:val="Heading2"/>
      </w:pPr>
      <w:r>
        <w:t>Submission Requirements</w:t>
      </w:r>
    </w:p>
    <w:p w14:paraId="1ECB820B" w14:textId="77777777" w:rsidR="00AA2FCE" w:rsidRDefault="00AA2FCE" w:rsidP="00AA2FCE">
      <w:pPr>
        <w:pStyle w:val="ListParagraph"/>
        <w:numPr>
          <w:ilvl w:val="0"/>
          <w:numId w:val="7"/>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0048B27F" w14:textId="77777777" w:rsidR="00AA2FCE" w:rsidRDefault="00AA2FCE" w:rsidP="00AA2FCE">
      <w:pPr>
        <w:pStyle w:val="ListParagraph"/>
        <w:numPr>
          <w:ilvl w:val="0"/>
          <w:numId w:val="7"/>
        </w:numPr>
      </w:pPr>
      <w:r>
        <w:t>Check your lab by running the following command:</w:t>
      </w:r>
    </w:p>
    <w:p w14:paraId="7FDF200F" w14:textId="2EC88B6E" w:rsidR="00D45A97" w:rsidRPr="00816BC0" w:rsidRDefault="00D45A97" w:rsidP="00594CA1">
      <w:pPr>
        <w:pStyle w:val="CommandLine"/>
      </w:pPr>
      <w:r>
        <w:t>Invoke-Pester -Path C:\Scripts\</w:t>
      </w:r>
      <w:r w:rsidR="005E34DC" w:rsidRPr="005E34DC">
        <w:rPr>
          <w:bCs/>
          <w:iCs/>
        </w:rPr>
        <w:t>GP13-Creating_and_linking_a_</w:t>
      </w:r>
      <w:r w:rsidR="00BF47E5">
        <w:rPr>
          <w:bCs/>
          <w:iCs/>
        </w:rPr>
        <w:t xml:space="preserve"> </w:t>
      </w:r>
      <w:r w:rsidR="005E34DC" w:rsidRPr="005E34DC">
        <w:rPr>
          <w:bCs/>
          <w:iCs/>
        </w:rPr>
        <w:t>Group_Policy</w:t>
      </w:r>
      <w:r w:rsidRPr="00243099">
        <w:t>.test.ps1</w:t>
      </w:r>
    </w:p>
    <w:p w14:paraId="791D2E69" w14:textId="77777777" w:rsidR="00BF47E5" w:rsidRDefault="00BF47E5" w:rsidP="00BF47E5">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6F8A72DE" w14:textId="77777777" w:rsidR="00BF47E5" w:rsidRDefault="00BF47E5" w:rsidP="00BF47E5">
      <w:pPr>
        <w:spacing w:before="0" w:after="0"/>
      </w:pPr>
      <w:r>
        <w:t xml:space="preserve">If you want to see more detail, add </w:t>
      </w:r>
      <w:r w:rsidRPr="00F30019">
        <w:rPr>
          <w:b/>
          <w:bCs/>
        </w:rPr>
        <w:t>-Output Detailed</w:t>
      </w:r>
      <w:r>
        <w:t xml:space="preserve"> to the command.  This may assist you with troubleshooting</w:t>
      </w:r>
    </w:p>
    <w:p w14:paraId="2D65B140" w14:textId="5E788BB9" w:rsidR="00BF47E5" w:rsidRPr="005949A7" w:rsidRDefault="00BF47E5" w:rsidP="00BF47E5">
      <w:pPr>
        <w:pStyle w:val="CommandLine"/>
      </w:pPr>
      <w:r>
        <w:t>Invoke-Pester -Path C:\Scripts\</w:t>
      </w:r>
      <w:r w:rsidRPr="005E34DC">
        <w:rPr>
          <w:bCs/>
          <w:iCs/>
        </w:rPr>
        <w:t>GP13-Creating_and_linking_a_</w:t>
      </w:r>
      <w:r>
        <w:rPr>
          <w:bCs/>
          <w:iCs/>
        </w:rPr>
        <w:t xml:space="preserve"> </w:t>
      </w:r>
      <w:r w:rsidRPr="005E34DC">
        <w:rPr>
          <w:bCs/>
          <w:iCs/>
        </w:rPr>
        <w:t>Group_Policy</w:t>
      </w:r>
      <w:r w:rsidRPr="00243099">
        <w:t>.test.ps1</w:t>
      </w:r>
      <w:r>
        <w:t xml:space="preserve"> -Output Detailed</w:t>
      </w:r>
    </w:p>
    <w:p w14:paraId="39E7D349" w14:textId="7134989E" w:rsidR="00EE3853" w:rsidRPr="00BF47E5" w:rsidRDefault="00BF47E5" w:rsidP="00DB3EE6">
      <w:pPr>
        <w:pStyle w:val="ListParagraph"/>
        <w:numPr>
          <w:ilvl w:val="0"/>
          <w:numId w:val="7"/>
        </w:numPr>
        <w:rPr>
          <w:rFonts w:ascii="Calibri" w:eastAsia="Times New Roman" w:hAnsi="Calibri" w:cs="Times New Roman"/>
        </w:rPr>
      </w:pPr>
      <w:r w:rsidRPr="00BF47E5">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BF47E5">
        <w:rPr>
          <w:rFonts w:eastAsia="Times New Roman"/>
          <w:b/>
          <w:bCs/>
        </w:rPr>
        <w:t>Correct</w:t>
      </w:r>
      <w:r w:rsidRPr="00BF47E5">
        <w:rPr>
          <w:rFonts w:eastAsia="Times New Roman"/>
        </w:rPr>
        <w:t xml:space="preserve"> any </w:t>
      </w:r>
      <w:r w:rsidRPr="00BF47E5">
        <w:rPr>
          <w:rFonts w:eastAsia="Times New Roman"/>
          <w:b/>
          <w:bCs/>
        </w:rPr>
        <w:t>errors</w:t>
      </w:r>
      <w:r w:rsidRPr="00BF47E5">
        <w:rPr>
          <w:rFonts w:eastAsia="Times New Roman"/>
        </w:rPr>
        <w:t xml:space="preserve"> you may have and run the script until all the output has no red. </w:t>
      </w:r>
      <w:r>
        <w:t>You should see the output like the images below:</w:t>
      </w:r>
    </w:p>
    <w:p w14:paraId="5C07024F" w14:textId="43E96411" w:rsidR="00484C6D" w:rsidRDefault="00405DB0" w:rsidP="006D6BBC">
      <w:pPr>
        <w:ind w:left="360"/>
      </w:pPr>
      <w:r w:rsidRPr="00405DB0">
        <w:lastRenderedPageBreak/>
        <w:drawing>
          <wp:inline distT="0" distB="0" distL="0" distR="0" wp14:anchorId="6BB0B72A" wp14:editId="4D16AFD0">
            <wp:extent cx="5943600" cy="4283710"/>
            <wp:effectExtent l="0" t="0" r="0" b="2540"/>
            <wp:docPr id="6" name="Picture 6"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chat or text message&#10;&#10;Description automatically generated"/>
                    <pic:cNvPicPr/>
                  </pic:nvPicPr>
                  <pic:blipFill>
                    <a:blip r:embed="rId16"/>
                    <a:stretch>
                      <a:fillRect/>
                    </a:stretch>
                  </pic:blipFill>
                  <pic:spPr>
                    <a:xfrm>
                      <a:off x="0" y="0"/>
                      <a:ext cx="5943600" cy="4283710"/>
                    </a:xfrm>
                    <a:prstGeom prst="rect">
                      <a:avLst/>
                    </a:prstGeom>
                  </pic:spPr>
                </pic:pic>
              </a:graphicData>
            </a:graphic>
          </wp:inline>
        </w:drawing>
      </w:r>
    </w:p>
    <w:p w14:paraId="094E67B5" w14:textId="5B7051F7" w:rsidR="008E3CC5" w:rsidRDefault="008E3CC5" w:rsidP="008E3CC5">
      <w:pPr>
        <w:pStyle w:val="ListParagraph"/>
        <w:numPr>
          <w:ilvl w:val="0"/>
          <w:numId w:val="7"/>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r w:rsidRPr="008E3CC5">
        <w:rPr>
          <w:rFonts w:ascii="Calibri" w:eastAsia="Times New Roman" w:hAnsi="Calibri" w:cs="Times New Roman"/>
          <w:szCs w:val="24"/>
        </w:rPr>
        <w:t xml:space="preserve"> </w:t>
      </w:r>
      <w:r>
        <w:rPr>
          <w:rFonts w:ascii="Calibri" w:eastAsia="Times New Roman" w:hAnsi="Calibri" w:cs="Times New Roman"/>
          <w:szCs w:val="24"/>
        </w:rPr>
        <w:t xml:space="preserve">Save the file as </w:t>
      </w:r>
      <w:proofErr w:type="spellStart"/>
      <w:r>
        <w:rPr>
          <w:rFonts w:ascii="Calibri" w:eastAsia="Times New Roman" w:hAnsi="Calibri" w:cs="Times New Roman"/>
          <w:b/>
          <w:bCs/>
          <w:szCs w:val="24"/>
        </w:rPr>
        <w:t>Linking_GPO</w:t>
      </w:r>
      <w:r>
        <w:rPr>
          <w:b/>
          <w:bCs/>
        </w:rPr>
        <w:t>_</w:t>
      </w:r>
      <w:r>
        <w:rPr>
          <w:b/>
          <w:bCs/>
          <w:i/>
          <w:iCs/>
        </w:rPr>
        <w:t>Firstname</w:t>
      </w:r>
      <w:r>
        <w:rPr>
          <w:b/>
          <w:bCs/>
        </w:rPr>
        <w:t>_</w:t>
      </w:r>
      <w:r>
        <w:rPr>
          <w:b/>
          <w:bCs/>
          <w:i/>
          <w:iCs/>
        </w:rPr>
        <w:t>LastName</w:t>
      </w:r>
      <w:proofErr w:type="spellEnd"/>
      <w:r>
        <w:t xml:space="preserve"> (where </w:t>
      </w:r>
      <w:proofErr w:type="spellStart"/>
      <w:r>
        <w:rPr>
          <w:b/>
          <w:bCs/>
          <w:i/>
          <w:iCs/>
        </w:rPr>
        <w:t>Firstname</w:t>
      </w:r>
      <w:proofErr w:type="spellEnd"/>
      <w:r>
        <w:rPr>
          <w:b/>
          <w:bCs/>
          <w:i/>
          <w:iCs/>
        </w:rPr>
        <w:t xml:space="preserve"> </w:t>
      </w:r>
      <w:r>
        <w:t xml:space="preserve">is your first name and </w:t>
      </w:r>
      <w:proofErr w:type="spellStart"/>
      <w:r>
        <w:rPr>
          <w:b/>
          <w:bCs/>
          <w:i/>
          <w:iCs/>
        </w:rPr>
        <w:t>Lastname</w:t>
      </w:r>
      <w:proofErr w:type="spellEnd"/>
      <w:r>
        <w:rPr>
          <w:b/>
          <w:bCs/>
          <w:i/>
          <w:iCs/>
        </w:rPr>
        <w:t xml:space="preserve"> </w:t>
      </w:r>
      <w:r>
        <w:t>is your last name).</w:t>
      </w:r>
    </w:p>
    <w:p w14:paraId="1FED4D4B" w14:textId="77777777" w:rsidR="008E3CC5" w:rsidRDefault="008E3CC5" w:rsidP="008E3CC5">
      <w:pPr>
        <w:numPr>
          <w:ilvl w:val="0"/>
          <w:numId w:val="7"/>
        </w:numPr>
        <w:contextualSpacing/>
      </w:pPr>
      <w:r w:rsidRPr="00664BC7">
        <w:rPr>
          <w:b/>
          <w:bCs/>
        </w:rPr>
        <w:t>Upload</w:t>
      </w:r>
      <w:r w:rsidRPr="00664BC7">
        <w:t xml:space="preserve"> the </w:t>
      </w:r>
      <w:r w:rsidRPr="00664BC7">
        <w:rPr>
          <w:b/>
          <w:bCs/>
        </w:rPr>
        <w:t>document</w:t>
      </w:r>
      <w:r w:rsidRPr="00664BC7">
        <w:t xml:space="preserve"> in the submission area of the assignment.</w:t>
      </w:r>
    </w:p>
    <w:sectPr w:rsidR="008E3CC5" w:rsidSect="0083623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56D9" w14:textId="77777777" w:rsidR="00903AE5" w:rsidRDefault="00903AE5" w:rsidP="002879F7">
      <w:pPr>
        <w:spacing w:before="0" w:after="0" w:line="240" w:lineRule="auto"/>
      </w:pPr>
      <w:r>
        <w:separator/>
      </w:r>
    </w:p>
  </w:endnote>
  <w:endnote w:type="continuationSeparator" w:id="0">
    <w:p w14:paraId="69812501" w14:textId="77777777" w:rsidR="00903AE5" w:rsidRDefault="00903AE5"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4A2D5" w14:textId="77777777" w:rsidR="00903AE5" w:rsidRDefault="00903AE5" w:rsidP="002879F7">
      <w:pPr>
        <w:spacing w:before="0" w:after="0" w:line="240" w:lineRule="auto"/>
      </w:pPr>
      <w:r>
        <w:separator/>
      </w:r>
    </w:p>
  </w:footnote>
  <w:footnote w:type="continuationSeparator" w:id="0">
    <w:p w14:paraId="41724DF7" w14:textId="77777777" w:rsidR="00903AE5" w:rsidRDefault="00903AE5"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025A" w14:textId="0F923B7D" w:rsidR="002879F7" w:rsidRPr="002879F7" w:rsidRDefault="003A00FF" w:rsidP="002879F7">
    <w:pPr>
      <w:pStyle w:val="Title"/>
      <w:rPr>
        <w:sz w:val="36"/>
        <w:szCs w:val="36"/>
      </w:rPr>
    </w:pPr>
    <w:r>
      <w:rPr>
        <w:sz w:val="36"/>
        <w:szCs w:val="36"/>
      </w:rPr>
      <w:t>Guided practice</w:t>
    </w:r>
    <w:r w:rsidR="0061116F">
      <w:rPr>
        <w:sz w:val="36"/>
        <w:szCs w:val="36"/>
      </w:rPr>
      <w:t xml:space="preserve"> – Creating and Linking a Group Policy object</w:t>
    </w:r>
    <w:r w:rsidR="002879F7" w:rsidRPr="002879F7">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F76CC8"/>
    <w:multiLevelType w:val="hybridMultilevel"/>
    <w:tmpl w:val="EB12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9497B"/>
    <w:multiLevelType w:val="hybridMultilevel"/>
    <w:tmpl w:val="D5E2E56E"/>
    <w:lvl w:ilvl="0" w:tplc="5E6248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14FC5"/>
    <w:multiLevelType w:val="hybridMultilevel"/>
    <w:tmpl w:val="FAF67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B6AFC"/>
    <w:multiLevelType w:val="hybridMultilevel"/>
    <w:tmpl w:val="785C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190183">
    <w:abstractNumId w:val="3"/>
  </w:num>
  <w:num w:numId="2" w16cid:durableId="462038304">
    <w:abstractNumId w:val="4"/>
  </w:num>
  <w:num w:numId="3" w16cid:durableId="1509637892">
    <w:abstractNumId w:val="2"/>
  </w:num>
  <w:num w:numId="4" w16cid:durableId="2078437137">
    <w:abstractNumId w:val="5"/>
  </w:num>
  <w:num w:numId="5" w16cid:durableId="1584097655">
    <w:abstractNumId w:val="1"/>
  </w:num>
  <w:num w:numId="6" w16cid:durableId="1899200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937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16F"/>
    <w:rsid w:val="00032DAE"/>
    <w:rsid w:val="0003722F"/>
    <w:rsid w:val="00074EA8"/>
    <w:rsid w:val="00090254"/>
    <w:rsid w:val="000B25A2"/>
    <w:rsid w:val="000F52E1"/>
    <w:rsid w:val="00144A11"/>
    <w:rsid w:val="00174023"/>
    <w:rsid w:val="0019341C"/>
    <w:rsid w:val="001A642B"/>
    <w:rsid w:val="00223B53"/>
    <w:rsid w:val="002873E1"/>
    <w:rsid w:val="002879F7"/>
    <w:rsid w:val="002A4858"/>
    <w:rsid w:val="002A5ABF"/>
    <w:rsid w:val="002D1E0A"/>
    <w:rsid w:val="002D5321"/>
    <w:rsid w:val="003A00FF"/>
    <w:rsid w:val="0040084B"/>
    <w:rsid w:val="00405DB0"/>
    <w:rsid w:val="00442869"/>
    <w:rsid w:val="004746D4"/>
    <w:rsid w:val="00480A41"/>
    <w:rsid w:val="00484C6D"/>
    <w:rsid w:val="004C2341"/>
    <w:rsid w:val="005051F5"/>
    <w:rsid w:val="00521B62"/>
    <w:rsid w:val="00564160"/>
    <w:rsid w:val="00594CA1"/>
    <w:rsid w:val="005E34DC"/>
    <w:rsid w:val="005E7060"/>
    <w:rsid w:val="005F4818"/>
    <w:rsid w:val="00603307"/>
    <w:rsid w:val="0061116F"/>
    <w:rsid w:val="00624068"/>
    <w:rsid w:val="00655019"/>
    <w:rsid w:val="00663268"/>
    <w:rsid w:val="0067135A"/>
    <w:rsid w:val="00691D1C"/>
    <w:rsid w:val="006A59BB"/>
    <w:rsid w:val="006D6BBC"/>
    <w:rsid w:val="006F7178"/>
    <w:rsid w:val="00733093"/>
    <w:rsid w:val="00764DBC"/>
    <w:rsid w:val="007C1661"/>
    <w:rsid w:val="007E2EAA"/>
    <w:rsid w:val="00825C0C"/>
    <w:rsid w:val="00836230"/>
    <w:rsid w:val="0084444E"/>
    <w:rsid w:val="008510D6"/>
    <w:rsid w:val="008532F9"/>
    <w:rsid w:val="00896626"/>
    <w:rsid w:val="008C5477"/>
    <w:rsid w:val="008E3CC5"/>
    <w:rsid w:val="00903AE5"/>
    <w:rsid w:val="00933D69"/>
    <w:rsid w:val="00937B9E"/>
    <w:rsid w:val="009D65FC"/>
    <w:rsid w:val="009E1F97"/>
    <w:rsid w:val="009F633E"/>
    <w:rsid w:val="00A27052"/>
    <w:rsid w:val="00A33846"/>
    <w:rsid w:val="00A86D18"/>
    <w:rsid w:val="00AA2FCE"/>
    <w:rsid w:val="00AC332E"/>
    <w:rsid w:val="00AC7F70"/>
    <w:rsid w:val="00AF3EFB"/>
    <w:rsid w:val="00B9575F"/>
    <w:rsid w:val="00BE2AE8"/>
    <w:rsid w:val="00BF47E5"/>
    <w:rsid w:val="00C035DF"/>
    <w:rsid w:val="00C128B5"/>
    <w:rsid w:val="00C16C1D"/>
    <w:rsid w:val="00C3661A"/>
    <w:rsid w:val="00C80EAA"/>
    <w:rsid w:val="00C844DA"/>
    <w:rsid w:val="00CE18D7"/>
    <w:rsid w:val="00D33900"/>
    <w:rsid w:val="00D45A97"/>
    <w:rsid w:val="00D51BA7"/>
    <w:rsid w:val="00D53D6B"/>
    <w:rsid w:val="00D70D37"/>
    <w:rsid w:val="00E2570C"/>
    <w:rsid w:val="00E72584"/>
    <w:rsid w:val="00EC6CCA"/>
    <w:rsid w:val="00EE0D6F"/>
    <w:rsid w:val="00EE3853"/>
    <w:rsid w:val="00F23954"/>
    <w:rsid w:val="00F3210E"/>
    <w:rsid w:val="00FA67AF"/>
    <w:rsid w:val="00FE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070228"/>
  <w15:chartTrackingRefBased/>
  <w15:docId w15:val="{88FE6CDE-9166-4901-A75F-7A74432D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594CA1"/>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594CA1"/>
    <w:rPr>
      <w:rFonts w:ascii="Courier New" w:hAnsi="Courier New"/>
      <w:b/>
      <w:i/>
      <w:sz w:val="24"/>
      <w:shd w:val="clear" w:color="auto" w:fill="002060"/>
    </w:rPr>
  </w:style>
  <w:style w:type="character" w:styleId="Hyperlink">
    <w:name w:val="Hyperlink"/>
    <w:basedOn w:val="DefaultParagraphFont"/>
    <w:uiPriority w:val="99"/>
    <w:unhideWhenUsed/>
    <w:rsid w:val="0061116F"/>
    <w:rPr>
      <w:color w:val="0563C1" w:themeColor="hyperlink"/>
      <w:u w:val="single"/>
    </w:rPr>
  </w:style>
  <w:style w:type="character" w:customStyle="1" w:styleId="UnresolvedMention1">
    <w:name w:val="Unresolved Mention1"/>
    <w:basedOn w:val="DefaultParagraphFont"/>
    <w:uiPriority w:val="99"/>
    <w:semiHidden/>
    <w:unhideWhenUsed/>
    <w:rsid w:val="00F23954"/>
    <w:rPr>
      <w:color w:val="808080"/>
      <w:shd w:val="clear" w:color="auto" w:fill="E6E6E6"/>
    </w:rPr>
  </w:style>
  <w:style w:type="paragraph" w:styleId="ListParagraph">
    <w:name w:val="List Paragraph"/>
    <w:basedOn w:val="Normal"/>
    <w:uiPriority w:val="34"/>
    <w:qFormat/>
    <w:rsid w:val="002A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1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XKW5YJXNVX3E-389820555-37</_dlc_DocId>
    <_dlc_DocIdUrl xmlns="03a19486-6400-431b-8012-0e1f8815e288">
      <Url>https://studentsecpi.sharepoint.com/sites/CurriculumDevelopment-Azevedo/cis/CIS256/_layouts/15/DocIdRedir.aspx?ID=XKW5YJXNVX3E-389820555-37</Url>
      <Description>XKW5YJXNVX3E-389820555-37</Description>
    </_dlc_DocIdUrl>
  </documentManagement>
</p:properties>
</file>

<file path=customXml/itemProps1.xml><?xml version="1.0" encoding="utf-8"?>
<ds:datastoreItem xmlns:ds="http://schemas.openxmlformats.org/officeDocument/2006/customXml" ds:itemID="{8B7E443C-F8C2-44AD-AC29-262E40847D30}">
  <ds:schemaRefs>
    <ds:schemaRef ds:uri="http://schemas.microsoft.com/sharepoint/v3/contenttype/forms"/>
  </ds:schemaRefs>
</ds:datastoreItem>
</file>

<file path=customXml/itemProps2.xml><?xml version="1.0" encoding="utf-8"?>
<ds:datastoreItem xmlns:ds="http://schemas.openxmlformats.org/officeDocument/2006/customXml" ds:itemID="{42A65EEA-8FBC-44BC-897C-E6AEC63C2A8D}">
  <ds:schemaRefs>
    <ds:schemaRef ds:uri="http://schemas.microsoft.com/sharepoint/events"/>
  </ds:schemaRefs>
</ds:datastoreItem>
</file>

<file path=customXml/itemProps3.xml><?xml version="1.0" encoding="utf-8"?>
<ds:datastoreItem xmlns:ds="http://schemas.openxmlformats.org/officeDocument/2006/customXml" ds:itemID="{AB71FCA6-C145-4803-BE9E-162722343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7B31FF-2984-4AF1-9E53-BDFD2271A04D}">
  <ds:schemaRefs>
    <ds:schemaRef ds:uri="http://schemas.microsoft.com/office/2006/metadata/properties"/>
    <ds:schemaRef ds:uri="http://schemas.microsoft.com/office/infopath/2007/PartnerControls"/>
    <ds:schemaRef ds:uri="03a19486-6400-431b-8012-0e1f8815e288"/>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5</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2022-11-02T17:56:00Z</dcterms:created>
  <dcterms:modified xsi:type="dcterms:W3CDTF">2022-11-02T17:56:00Z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d26c5c8c-c352-4050-b996-d0bd7a799028</vt:lpwstr>
  </property>
</Properties>
</file>