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BE0A" w14:textId="77777777" w:rsidR="00C844DA" w:rsidRDefault="002879F7" w:rsidP="002879F7">
      <w:pPr>
        <w:pStyle w:val="Heading1"/>
      </w:pPr>
      <w:r>
        <w:t>Overview</w:t>
      </w:r>
    </w:p>
    <w:p w14:paraId="51C857D4" w14:textId="1A854AAC" w:rsidR="002879F7" w:rsidRDefault="0057259E">
      <w:r>
        <w:t xml:space="preserve">Group policies can be created and linked at multiple locations and are processed in a specified order. The normal processing order works to process GPOs from least to most specific. This means that a GPO linked to an OU will override one linked at the domain. This order is the most logical way of configuring settings, but sometimes this order needs to be modified to allow or exclude certain GPO settings from being applied. In this </w:t>
      </w:r>
      <w:r w:rsidR="6A109C98">
        <w:t>guided practice</w:t>
      </w:r>
      <w:r>
        <w:t>, you will explore how the default processing order can be modified.</w:t>
      </w:r>
    </w:p>
    <w:p w14:paraId="0DDE43D3" w14:textId="77777777" w:rsidR="002879F7" w:rsidRDefault="002879F7" w:rsidP="002879F7">
      <w:pPr>
        <w:pStyle w:val="Heading1"/>
      </w:pPr>
      <w:r>
        <w:t>Objectives</w:t>
      </w:r>
    </w:p>
    <w:p w14:paraId="22DCA708" w14:textId="5A6F0580" w:rsidR="002879F7" w:rsidRDefault="0057259E" w:rsidP="0057259E">
      <w:pPr>
        <w:numPr>
          <w:ilvl w:val="0"/>
          <w:numId w:val="1"/>
        </w:numPr>
        <w:contextualSpacing/>
      </w:pPr>
      <w:r>
        <w:t>Be able to create and link group policy objects</w:t>
      </w:r>
      <w:r w:rsidR="00CF44BA">
        <w:t>.</w:t>
      </w:r>
    </w:p>
    <w:p w14:paraId="0600AC49" w14:textId="0DA38489" w:rsidR="0057259E" w:rsidRDefault="0057259E" w:rsidP="0057259E">
      <w:pPr>
        <w:numPr>
          <w:ilvl w:val="0"/>
          <w:numId w:val="1"/>
        </w:numPr>
        <w:contextualSpacing/>
      </w:pPr>
      <w:r>
        <w:t>Be able to modify GPO policy processing</w:t>
      </w:r>
      <w:r w:rsidR="00CF44BA">
        <w:t>.</w:t>
      </w:r>
    </w:p>
    <w:p w14:paraId="62DE1FD8" w14:textId="6D27097A" w:rsidR="0057259E" w:rsidRDefault="0057259E" w:rsidP="0057259E">
      <w:pPr>
        <w:numPr>
          <w:ilvl w:val="0"/>
          <w:numId w:val="1"/>
        </w:numPr>
        <w:contextualSpacing/>
      </w:pPr>
      <w:r>
        <w:t>Be able to verify the operation of a group policy</w:t>
      </w:r>
      <w:r w:rsidR="00CF44BA">
        <w:t>.</w:t>
      </w:r>
    </w:p>
    <w:p w14:paraId="7E788B90" w14:textId="77777777" w:rsidR="002879F7" w:rsidRDefault="002879F7" w:rsidP="002879F7">
      <w:pPr>
        <w:pStyle w:val="Heading1"/>
      </w:pPr>
      <w:r>
        <w:t>Prerequisites</w:t>
      </w:r>
    </w:p>
    <w:p w14:paraId="718F1B4E" w14:textId="2B985A36" w:rsidR="002879F7" w:rsidRDefault="6A109C98">
      <w:r>
        <w:t>Guided practice</w:t>
      </w:r>
      <w:r w:rsidR="0057259E">
        <w:t xml:space="preserve"> – </w:t>
      </w:r>
      <w:r w:rsidR="0057259E" w:rsidRPr="00CF44BA">
        <w:rPr>
          <w:b/>
          <w:bCs/>
        </w:rPr>
        <w:t>Creating and Linking a GPO</w:t>
      </w:r>
      <w:r w:rsidR="0057259E">
        <w:t xml:space="preserve"> is complete</w:t>
      </w:r>
    </w:p>
    <w:p w14:paraId="1A177341" w14:textId="77777777" w:rsidR="002879F7" w:rsidRDefault="002879F7" w:rsidP="002879F7">
      <w:pPr>
        <w:pStyle w:val="Heading1"/>
      </w:pPr>
      <w:r>
        <w:t>Scenario</w:t>
      </w:r>
    </w:p>
    <w:p w14:paraId="10AD3818" w14:textId="527D658F" w:rsidR="002879F7" w:rsidRDefault="00E27199">
      <w:r>
        <w:t xml:space="preserve">Your organization is interested in centralizing the management of user and computer settings. It would like to do this using Active Directory and Group Policy. They would like you to test out the operation of Group Policy in the </w:t>
      </w:r>
      <w:r w:rsidR="6A109C98">
        <w:t>guided practice</w:t>
      </w:r>
      <w:r>
        <w:t xml:space="preserve"> so that you can later provide a plan for using Group Policy to manage user an</w:t>
      </w:r>
      <w:r w:rsidR="00DB4154">
        <w:t>d</w:t>
      </w:r>
      <w:r>
        <w:t xml:space="preserve"> computer settings.</w:t>
      </w:r>
    </w:p>
    <w:p w14:paraId="604D9C07" w14:textId="77777777" w:rsidR="002879F7" w:rsidRDefault="002879F7" w:rsidP="002879F7">
      <w:pPr>
        <w:pStyle w:val="Heading1"/>
      </w:pPr>
      <w:r>
        <w:t>Tasks</w:t>
      </w:r>
    </w:p>
    <w:p w14:paraId="1C6791EF" w14:textId="1D3EDBC1" w:rsidR="00442869" w:rsidRDefault="00B663A2" w:rsidP="00442869">
      <w:pPr>
        <w:pStyle w:val="Heading2"/>
      </w:pPr>
      <w:r>
        <w:t>Creat</w:t>
      </w:r>
      <w:r w:rsidR="00892CBA">
        <w:t>e</w:t>
      </w:r>
      <w:r>
        <w:t xml:space="preserve"> application </w:t>
      </w:r>
      <w:r w:rsidR="00BE04EB">
        <w:t>Deny List</w:t>
      </w:r>
    </w:p>
    <w:p w14:paraId="4C564C0D" w14:textId="7BA21580" w:rsidR="00B663A2" w:rsidRDefault="00B663A2" w:rsidP="00442869">
      <w:r>
        <w:t xml:space="preserve">An application </w:t>
      </w:r>
      <w:r w:rsidR="00BE04EB">
        <w:t>Deny List</w:t>
      </w:r>
      <w:r>
        <w:t xml:space="preserve"> is a group of programs that are not allowed to run on a computer. The method shown in this step is a simple method that is shown for demonstration purposes and should not be used in production.</w:t>
      </w:r>
    </w:p>
    <w:p w14:paraId="25B05A7A" w14:textId="03F6C174" w:rsidR="00442869" w:rsidRDefault="00CF44BA" w:rsidP="00442869">
      <w:r>
        <w:t>C</w:t>
      </w:r>
      <w:r w:rsidR="00B663A2">
        <w:t xml:space="preserve">reate an </w:t>
      </w:r>
      <w:r w:rsidRPr="00CF44BA">
        <w:rPr>
          <w:b/>
          <w:bCs/>
        </w:rPr>
        <w:t>A</w:t>
      </w:r>
      <w:r w:rsidR="00B663A2" w:rsidRPr="00CF44BA">
        <w:rPr>
          <w:b/>
          <w:bCs/>
        </w:rPr>
        <w:t xml:space="preserve">pplication </w:t>
      </w:r>
      <w:r w:rsidR="00BE04EB" w:rsidRPr="00CF44BA">
        <w:rPr>
          <w:b/>
          <w:bCs/>
        </w:rPr>
        <w:t>Deny List</w:t>
      </w:r>
      <w:r>
        <w:t xml:space="preserve"> GPO</w:t>
      </w:r>
      <w:r w:rsidR="00B663A2">
        <w:t>:</w:t>
      </w:r>
    </w:p>
    <w:p w14:paraId="798BC64B" w14:textId="119F5873" w:rsidR="00B663A2" w:rsidRDefault="00B663A2" w:rsidP="00B663A2">
      <w:pPr>
        <w:numPr>
          <w:ilvl w:val="0"/>
          <w:numId w:val="2"/>
        </w:numPr>
      </w:pPr>
      <w:r w:rsidRPr="00CF44BA">
        <w:rPr>
          <w:bCs/>
        </w:rPr>
        <w:t>Logon</w:t>
      </w:r>
      <w:r>
        <w:t xml:space="preserve"> to the </w:t>
      </w:r>
      <w:r w:rsidRPr="0045155A">
        <w:rPr>
          <w:b/>
        </w:rPr>
        <w:t>CIS256-DC1</w:t>
      </w:r>
      <w:r>
        <w:t xml:space="preserve"> virtual machine using an administrative account</w:t>
      </w:r>
      <w:r w:rsidR="000F677F">
        <w:t>.</w:t>
      </w:r>
    </w:p>
    <w:p w14:paraId="0243327F" w14:textId="6A37E67F" w:rsidR="00B663A2" w:rsidRDefault="00B663A2" w:rsidP="00B663A2">
      <w:pPr>
        <w:numPr>
          <w:ilvl w:val="0"/>
          <w:numId w:val="2"/>
        </w:numPr>
      </w:pPr>
      <w:r w:rsidRPr="00CF44BA">
        <w:rPr>
          <w:bCs/>
        </w:rPr>
        <w:t>Open</w:t>
      </w:r>
      <w:r>
        <w:t xml:space="preserve"> the </w:t>
      </w:r>
      <w:r w:rsidRPr="0045155A">
        <w:rPr>
          <w:b/>
        </w:rPr>
        <w:t>Group Policy Management</w:t>
      </w:r>
      <w:r>
        <w:t xml:space="preserve"> console</w:t>
      </w:r>
      <w:r w:rsidR="00CF44BA">
        <w:t xml:space="preserve"> (</w:t>
      </w:r>
      <w:r w:rsidR="00CF44BA" w:rsidRPr="004F3BD3">
        <w:rPr>
          <w:b/>
        </w:rPr>
        <w:t>GPMC</w:t>
      </w:r>
      <w:r w:rsidR="00CF44BA">
        <w:rPr>
          <w:b/>
        </w:rPr>
        <w:t>).</w:t>
      </w:r>
    </w:p>
    <w:p w14:paraId="66F4E05E" w14:textId="743357CD" w:rsidR="00B663A2" w:rsidRDefault="0041379E" w:rsidP="00B663A2">
      <w:pPr>
        <w:numPr>
          <w:ilvl w:val="0"/>
          <w:numId w:val="2"/>
        </w:numPr>
      </w:pPr>
      <w:r>
        <w:t xml:space="preserve">Under the </w:t>
      </w:r>
      <w:r w:rsidRPr="0041379E">
        <w:rPr>
          <w:b/>
          <w:bCs/>
        </w:rPr>
        <w:t>abscorp.com</w:t>
      </w:r>
      <w:r>
        <w:t xml:space="preserve"> domain,</w:t>
      </w:r>
      <w:r w:rsidRPr="0045155A">
        <w:rPr>
          <w:b/>
        </w:rPr>
        <w:t xml:space="preserve"> </w:t>
      </w:r>
      <w:r w:rsidRPr="00CF44BA">
        <w:rPr>
          <w:bCs/>
        </w:rPr>
        <w:t>b</w:t>
      </w:r>
      <w:r w:rsidR="00B663A2" w:rsidRPr="00CF44BA">
        <w:rPr>
          <w:bCs/>
        </w:rPr>
        <w:t>rowse</w:t>
      </w:r>
      <w:r w:rsidR="00B663A2">
        <w:t xml:space="preserve"> to the </w:t>
      </w:r>
      <w:r w:rsidR="00B663A2" w:rsidRPr="0045155A">
        <w:rPr>
          <w:b/>
        </w:rPr>
        <w:t>Group Policy Objects</w:t>
      </w:r>
      <w:r w:rsidR="00B663A2">
        <w:t xml:space="preserve"> node, </w:t>
      </w:r>
      <w:r w:rsidR="00B663A2" w:rsidRPr="00CF44BA">
        <w:rPr>
          <w:bCs/>
        </w:rPr>
        <w:t>right</w:t>
      </w:r>
      <w:r w:rsidR="00B663A2" w:rsidRPr="0045155A">
        <w:rPr>
          <w:b/>
        </w:rPr>
        <w:t>-</w:t>
      </w:r>
      <w:r w:rsidR="00B663A2" w:rsidRPr="00CF44BA">
        <w:rPr>
          <w:bCs/>
        </w:rPr>
        <w:t>click</w:t>
      </w:r>
      <w:r w:rsidR="00B663A2">
        <w:t xml:space="preserve"> the node and </w:t>
      </w:r>
      <w:r w:rsidR="00B663A2" w:rsidRPr="00CF44BA">
        <w:rPr>
          <w:bCs/>
        </w:rPr>
        <w:t>select</w:t>
      </w:r>
      <w:r w:rsidR="00B663A2">
        <w:t xml:space="preserve"> </w:t>
      </w:r>
      <w:r w:rsidR="00B663A2" w:rsidRPr="0045155A">
        <w:rPr>
          <w:b/>
        </w:rPr>
        <w:t>New</w:t>
      </w:r>
      <w:r w:rsidR="00B663A2">
        <w:t xml:space="preserve"> from the context menu.</w:t>
      </w:r>
    </w:p>
    <w:p w14:paraId="5B5052C3" w14:textId="173653A5" w:rsidR="00B663A2" w:rsidRDefault="00B663A2" w:rsidP="00B663A2">
      <w:pPr>
        <w:numPr>
          <w:ilvl w:val="1"/>
          <w:numId w:val="2"/>
        </w:numPr>
      </w:pPr>
      <w:r>
        <w:lastRenderedPageBreak/>
        <w:t>Creating a GPO in this location will not link it to anywhere and thus not cause any changes in settings. This is considered a best practice as GPOs should be tested thoroughly before being placed into production</w:t>
      </w:r>
      <w:r w:rsidR="006841AC">
        <w:t>.</w:t>
      </w:r>
    </w:p>
    <w:p w14:paraId="3383E0CD" w14:textId="3B050FC0" w:rsidR="00B663A2" w:rsidRDefault="00B663A2" w:rsidP="00B663A2">
      <w:pPr>
        <w:numPr>
          <w:ilvl w:val="0"/>
          <w:numId w:val="2"/>
        </w:numPr>
      </w:pPr>
      <w:r>
        <w:t xml:space="preserve">In the </w:t>
      </w:r>
      <w:r w:rsidRPr="0045155A">
        <w:rPr>
          <w:b/>
        </w:rPr>
        <w:t>New GPO</w:t>
      </w:r>
      <w:r>
        <w:t xml:space="preserve"> dialog box, </w:t>
      </w:r>
      <w:r w:rsidRPr="00CF44BA">
        <w:rPr>
          <w:bCs/>
        </w:rPr>
        <w:t>type</w:t>
      </w:r>
      <w:r>
        <w:t xml:space="preserve"> </w:t>
      </w:r>
      <w:r w:rsidRPr="0045155A">
        <w:rPr>
          <w:b/>
        </w:rPr>
        <w:t xml:space="preserve">Application </w:t>
      </w:r>
      <w:r w:rsidR="00BE04EB">
        <w:rPr>
          <w:b/>
        </w:rPr>
        <w:t>Deny List</w:t>
      </w:r>
      <w:r>
        <w:t xml:space="preserve"> in the </w:t>
      </w:r>
      <w:r w:rsidRPr="0045155A">
        <w:rPr>
          <w:b/>
        </w:rPr>
        <w:t>Name</w:t>
      </w:r>
      <w:r>
        <w:t>: text box</w:t>
      </w:r>
      <w:r w:rsidR="006325CC">
        <w:t xml:space="preserve"> and click </w:t>
      </w:r>
      <w:r w:rsidR="006325CC" w:rsidRPr="006325CC">
        <w:rPr>
          <w:b/>
          <w:bCs/>
        </w:rPr>
        <w:t>OK</w:t>
      </w:r>
      <w:r w:rsidR="006325CC">
        <w:t>.</w:t>
      </w:r>
    </w:p>
    <w:p w14:paraId="6553E9C5" w14:textId="2143CCCD" w:rsidR="00B663A2" w:rsidRDefault="00B663A2" w:rsidP="00B663A2">
      <w:pPr>
        <w:numPr>
          <w:ilvl w:val="0"/>
          <w:numId w:val="2"/>
        </w:numPr>
      </w:pPr>
      <w:r w:rsidRPr="00CF44BA">
        <w:rPr>
          <w:bCs/>
        </w:rPr>
        <w:t>Right-click</w:t>
      </w:r>
      <w:r>
        <w:t xml:space="preserve"> </w:t>
      </w:r>
      <w:r w:rsidR="001C6DED">
        <w:t xml:space="preserve">the </w:t>
      </w:r>
      <w:r w:rsidR="001C6DED" w:rsidRPr="0045155A">
        <w:rPr>
          <w:b/>
        </w:rPr>
        <w:t xml:space="preserve">Application </w:t>
      </w:r>
      <w:r w:rsidR="00BE04EB">
        <w:rPr>
          <w:b/>
        </w:rPr>
        <w:t>Deny List</w:t>
      </w:r>
      <w:r w:rsidR="001C6DED">
        <w:t xml:space="preserve"> policy and </w:t>
      </w:r>
      <w:r w:rsidR="001C6DED" w:rsidRPr="00CF44BA">
        <w:rPr>
          <w:bCs/>
        </w:rPr>
        <w:t>select</w:t>
      </w:r>
      <w:r w:rsidR="001C6DED">
        <w:t xml:space="preserve"> </w:t>
      </w:r>
      <w:r w:rsidR="001C6DED" w:rsidRPr="0045155A">
        <w:rPr>
          <w:b/>
        </w:rPr>
        <w:t>Edit</w:t>
      </w:r>
      <w:r w:rsidR="001C6DED">
        <w:t>… from the context menu.</w:t>
      </w:r>
    </w:p>
    <w:p w14:paraId="5F3C077A" w14:textId="5EE3CBE7" w:rsidR="001C6DED" w:rsidRDefault="001C6DED" w:rsidP="003B4C6B">
      <w:pPr>
        <w:numPr>
          <w:ilvl w:val="0"/>
          <w:numId w:val="2"/>
        </w:numPr>
      </w:pPr>
      <w:r w:rsidRPr="00CF44BA">
        <w:t>Browse</w:t>
      </w:r>
      <w:r>
        <w:t xml:space="preserve"> to the </w:t>
      </w:r>
      <w:r w:rsidRPr="2B2E58B1">
        <w:rPr>
          <w:b/>
          <w:bCs/>
        </w:rPr>
        <w:t>User Configuration</w:t>
      </w:r>
      <w:r w:rsidR="00F7195B">
        <w:rPr>
          <w:b/>
          <w:bCs/>
        </w:rPr>
        <w:t xml:space="preserve"> </w:t>
      </w:r>
      <w:r w:rsidRPr="2B2E58B1">
        <w:rPr>
          <w:rFonts w:ascii="Wingdings" w:eastAsia="Wingdings" w:hAnsi="Wingdings" w:cs="Wingdings"/>
          <w:b/>
          <w:bCs/>
        </w:rPr>
        <w:t></w:t>
      </w:r>
      <w:r w:rsidR="00F7195B">
        <w:rPr>
          <w:rFonts w:ascii="Wingdings" w:eastAsia="Wingdings" w:hAnsi="Wingdings" w:cs="Wingdings"/>
          <w:b/>
          <w:bCs/>
        </w:rPr>
        <w:t xml:space="preserve"> </w:t>
      </w:r>
      <w:r w:rsidR="0045155A" w:rsidRPr="2B2E58B1">
        <w:rPr>
          <w:b/>
          <w:bCs/>
        </w:rPr>
        <w:t>Policies</w:t>
      </w:r>
      <w:r w:rsidR="00F7195B">
        <w:rPr>
          <w:b/>
          <w:bCs/>
        </w:rPr>
        <w:t xml:space="preserve"> </w:t>
      </w:r>
      <w:r w:rsidR="0045155A" w:rsidRPr="2B2E58B1">
        <w:rPr>
          <w:rFonts w:ascii="Wingdings" w:eastAsia="Wingdings" w:hAnsi="Wingdings" w:cs="Wingdings"/>
          <w:b/>
          <w:bCs/>
        </w:rPr>
        <w:t></w:t>
      </w:r>
      <w:r w:rsidR="00F7195B">
        <w:rPr>
          <w:rFonts w:ascii="Wingdings" w:eastAsia="Wingdings" w:hAnsi="Wingdings" w:cs="Wingdings"/>
          <w:b/>
          <w:bCs/>
        </w:rPr>
        <w:t xml:space="preserve"> </w:t>
      </w:r>
      <w:r w:rsidR="0045155A" w:rsidRPr="2B2E58B1">
        <w:rPr>
          <w:b/>
          <w:bCs/>
        </w:rPr>
        <w:t>Administrative Templates</w:t>
      </w:r>
      <w:r w:rsidR="00F7195B">
        <w:rPr>
          <w:b/>
          <w:bCs/>
        </w:rPr>
        <w:t xml:space="preserve"> </w:t>
      </w:r>
      <w:r w:rsidR="0045155A" w:rsidRPr="2B2E58B1">
        <w:rPr>
          <w:rFonts w:ascii="Wingdings" w:eastAsia="Wingdings" w:hAnsi="Wingdings" w:cs="Wingdings"/>
          <w:b/>
          <w:bCs/>
        </w:rPr>
        <w:t></w:t>
      </w:r>
      <w:r w:rsidR="00F7195B">
        <w:rPr>
          <w:rFonts w:ascii="Wingdings" w:eastAsia="Wingdings" w:hAnsi="Wingdings" w:cs="Wingdings"/>
          <w:b/>
          <w:bCs/>
        </w:rPr>
        <w:t xml:space="preserve"> </w:t>
      </w:r>
      <w:r w:rsidR="0045155A" w:rsidRPr="2B2E58B1">
        <w:rPr>
          <w:b/>
          <w:bCs/>
        </w:rPr>
        <w:t>System</w:t>
      </w:r>
      <w:r w:rsidRPr="2B2E58B1">
        <w:rPr>
          <w:b/>
          <w:bCs/>
        </w:rPr>
        <w:t xml:space="preserve"> </w:t>
      </w:r>
      <w:r>
        <w:t>node</w:t>
      </w:r>
      <w:r w:rsidR="00CF44BA">
        <w:t>.</w:t>
      </w:r>
      <w:r w:rsidR="00CF44BA" w:rsidRPr="00CF44BA">
        <w:rPr>
          <w:noProof/>
        </w:rPr>
        <w:t xml:space="preserve"> </w:t>
      </w:r>
      <w:r w:rsidR="00CF44BA" w:rsidRPr="00CF44BA">
        <w:rPr>
          <w:noProof/>
        </w:rPr>
        <w:drawing>
          <wp:inline distT="0" distB="0" distL="0" distR="0" wp14:anchorId="2ECAF0F4" wp14:editId="3A8A7EAF">
            <wp:extent cx="5153025" cy="20808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3025" cy="2080895"/>
                    </a:xfrm>
                    <a:prstGeom prst="rect">
                      <a:avLst/>
                    </a:prstGeom>
                  </pic:spPr>
                </pic:pic>
              </a:graphicData>
            </a:graphic>
          </wp:inline>
        </w:drawing>
      </w:r>
    </w:p>
    <w:p w14:paraId="1CF7B627" w14:textId="77777777" w:rsidR="0045155A" w:rsidRDefault="004F3BD3" w:rsidP="00B663A2">
      <w:pPr>
        <w:numPr>
          <w:ilvl w:val="0"/>
          <w:numId w:val="2"/>
        </w:numPr>
      </w:pPr>
      <w:r w:rsidRPr="00CF44BA">
        <w:rPr>
          <w:noProof/>
        </w:rPr>
        <w:drawing>
          <wp:anchor distT="0" distB="0" distL="114300" distR="114300" simplePos="0" relativeHeight="251669504" behindDoc="0" locked="0" layoutInCell="1" allowOverlap="1" wp14:anchorId="76A94725" wp14:editId="6B12ABBA">
            <wp:simplePos x="0" y="0"/>
            <wp:positionH relativeFrom="column">
              <wp:posOffset>3132455</wp:posOffset>
            </wp:positionH>
            <wp:positionV relativeFrom="paragraph">
              <wp:posOffset>2413635</wp:posOffset>
            </wp:positionV>
            <wp:extent cx="2650490" cy="15392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490" cy="1539240"/>
                    </a:xfrm>
                    <a:prstGeom prst="rect">
                      <a:avLst/>
                    </a:prstGeom>
                  </pic:spPr>
                </pic:pic>
              </a:graphicData>
            </a:graphic>
            <wp14:sizeRelH relativeFrom="margin">
              <wp14:pctWidth>0</wp14:pctWidth>
            </wp14:sizeRelH>
            <wp14:sizeRelV relativeFrom="margin">
              <wp14:pctHeight>0</wp14:pctHeight>
            </wp14:sizeRelV>
          </wp:anchor>
        </w:drawing>
      </w:r>
      <w:r w:rsidR="0045155A" w:rsidRPr="00CF44BA">
        <w:t>Double</w:t>
      </w:r>
      <w:r w:rsidR="001C6DED" w:rsidRPr="00CF44BA">
        <w:t>-Click</w:t>
      </w:r>
      <w:r w:rsidR="001C6DED">
        <w:t xml:space="preserve"> the </w:t>
      </w:r>
      <w:r w:rsidR="0045155A" w:rsidRPr="2B2E58B1">
        <w:rPr>
          <w:b/>
          <w:bCs/>
        </w:rPr>
        <w:t>Don’t’ run specified Windows applications</w:t>
      </w:r>
      <w:r w:rsidR="0045155A">
        <w:t xml:space="preserve"> policy to open the policy configuration dialog box.</w:t>
      </w:r>
      <w:r w:rsidRPr="004F3BD3">
        <w:rPr>
          <w:noProof/>
        </w:rPr>
        <w:t xml:space="preserve"> </w:t>
      </w:r>
    </w:p>
    <w:p w14:paraId="6613C00C" w14:textId="77777777" w:rsidR="0045155A" w:rsidRDefault="0045155A" w:rsidP="0045155A">
      <w:pPr>
        <w:numPr>
          <w:ilvl w:val="1"/>
          <w:numId w:val="2"/>
        </w:numPr>
      </w:pPr>
      <w:r w:rsidRPr="00CF44BA">
        <w:rPr>
          <w:bCs/>
        </w:rPr>
        <w:t>Select</w:t>
      </w:r>
      <w:r>
        <w:t xml:space="preserve"> the </w:t>
      </w:r>
      <w:r w:rsidRPr="0045155A">
        <w:rPr>
          <w:b/>
        </w:rPr>
        <w:t>Enabled</w:t>
      </w:r>
      <w:r>
        <w:t xml:space="preserve"> option</w:t>
      </w:r>
    </w:p>
    <w:p w14:paraId="1EBB69F2" w14:textId="796E3102" w:rsidR="0045155A" w:rsidRDefault="0045155A" w:rsidP="0045155A">
      <w:pPr>
        <w:numPr>
          <w:ilvl w:val="1"/>
          <w:numId w:val="2"/>
        </w:numPr>
      </w:pPr>
      <w:r w:rsidRPr="00CF44BA">
        <w:rPr>
          <w:bCs/>
        </w:rPr>
        <w:t>Click</w:t>
      </w:r>
      <w:r>
        <w:t xml:space="preserve"> the </w:t>
      </w:r>
      <w:r w:rsidRPr="0045155A">
        <w:rPr>
          <w:b/>
        </w:rPr>
        <w:t xml:space="preserve">Show… </w:t>
      </w:r>
      <w:r>
        <w:t>button</w:t>
      </w:r>
      <w:r w:rsidR="00CF44BA">
        <w:t>.</w:t>
      </w:r>
    </w:p>
    <w:p w14:paraId="16DC3DBC" w14:textId="77777777" w:rsidR="0045155A" w:rsidRDefault="0045155A" w:rsidP="0045155A">
      <w:pPr>
        <w:numPr>
          <w:ilvl w:val="1"/>
          <w:numId w:val="2"/>
        </w:numPr>
      </w:pPr>
      <w:r w:rsidRPr="00CF44BA">
        <w:rPr>
          <w:bCs/>
        </w:rPr>
        <w:t>Type</w:t>
      </w:r>
      <w:r>
        <w:t xml:space="preserve"> </w:t>
      </w:r>
      <w:r w:rsidRPr="0045155A">
        <w:rPr>
          <w:b/>
        </w:rPr>
        <w:t>notepad.exe</w:t>
      </w:r>
      <w:r>
        <w:t xml:space="preserve"> in the </w:t>
      </w:r>
      <w:r w:rsidRPr="0045155A">
        <w:rPr>
          <w:b/>
        </w:rPr>
        <w:t>Show Contents</w:t>
      </w:r>
      <w:r>
        <w:t xml:space="preserve"> dialog box</w:t>
      </w:r>
      <w:r w:rsidR="004F3BD3">
        <w:t xml:space="preserve">, as shown in the figure, </w:t>
      </w:r>
      <w:r>
        <w:t xml:space="preserve">and then </w:t>
      </w:r>
      <w:r w:rsidRPr="00CF44BA">
        <w:rPr>
          <w:bCs/>
        </w:rPr>
        <w:t>click</w:t>
      </w:r>
      <w:r>
        <w:t xml:space="preserve"> the </w:t>
      </w:r>
      <w:r w:rsidRPr="0045155A">
        <w:rPr>
          <w:b/>
        </w:rPr>
        <w:t>OK</w:t>
      </w:r>
      <w:r>
        <w:t xml:space="preserve"> button.</w:t>
      </w:r>
    </w:p>
    <w:p w14:paraId="1A392074" w14:textId="77777777" w:rsidR="0045155A" w:rsidRDefault="0045155A" w:rsidP="0045155A">
      <w:pPr>
        <w:numPr>
          <w:ilvl w:val="1"/>
          <w:numId w:val="2"/>
        </w:numPr>
      </w:pPr>
      <w:r w:rsidRPr="00CF44BA">
        <w:rPr>
          <w:b/>
        </w:rPr>
        <w:t>Click</w:t>
      </w:r>
      <w:r>
        <w:t xml:space="preserve"> the </w:t>
      </w:r>
      <w:r w:rsidRPr="0045155A">
        <w:rPr>
          <w:b/>
        </w:rPr>
        <w:t>OK</w:t>
      </w:r>
      <w:r>
        <w:t xml:space="preserve"> button again to close the policy configuration dialog box.</w:t>
      </w:r>
    </w:p>
    <w:p w14:paraId="1C9EBCBD" w14:textId="135B1CEE" w:rsidR="004F3BD3" w:rsidRDefault="004F3BD3" w:rsidP="0045350E">
      <w:pPr>
        <w:numPr>
          <w:ilvl w:val="0"/>
          <w:numId w:val="2"/>
        </w:numPr>
      </w:pPr>
      <w:r w:rsidRPr="00D11CC6">
        <w:rPr>
          <w:b/>
        </w:rPr>
        <w:t>Close</w:t>
      </w:r>
      <w:r>
        <w:t xml:space="preserve"> the </w:t>
      </w:r>
      <w:r w:rsidRPr="00D11CC6">
        <w:rPr>
          <w:b/>
        </w:rPr>
        <w:t>Group Policy Management Editor</w:t>
      </w:r>
      <w:r>
        <w:t xml:space="preserve"> window</w:t>
      </w:r>
      <w:r w:rsidR="00CF44BA">
        <w:t>.</w:t>
      </w:r>
    </w:p>
    <w:p w14:paraId="10BB53CA" w14:textId="77777777" w:rsidR="002879F7" w:rsidRDefault="007A12EE" w:rsidP="002879F7">
      <w:pPr>
        <w:pStyle w:val="Heading2"/>
      </w:pPr>
      <w:r>
        <w:t>Linking and Testing the group policy</w:t>
      </w:r>
    </w:p>
    <w:p w14:paraId="7D8A178A" w14:textId="7881AB0F" w:rsidR="007A12EE" w:rsidRDefault="007A12EE" w:rsidP="002879F7">
      <w:r>
        <w:t>The group policy you created previously will prevent</w:t>
      </w:r>
      <w:r w:rsidR="004F3BD3">
        <w:t xml:space="preserve"> users from running the </w:t>
      </w:r>
      <w:r w:rsidR="004F3BD3" w:rsidRPr="00CF44BA">
        <w:rPr>
          <w:b/>
          <w:bCs/>
        </w:rPr>
        <w:t>notepad.exe</w:t>
      </w:r>
      <w:r w:rsidR="004F3BD3">
        <w:t xml:space="preserve"> </w:t>
      </w:r>
      <w:r>
        <w:t>application</w:t>
      </w:r>
      <w:r w:rsidR="004F3BD3">
        <w:t>.</w:t>
      </w:r>
    </w:p>
    <w:p w14:paraId="35B5FAF3" w14:textId="63E61433" w:rsidR="002879F7" w:rsidRDefault="00B663A2" w:rsidP="002879F7">
      <w:r>
        <w:lastRenderedPageBreak/>
        <w:t>In this step,</w:t>
      </w:r>
      <w:r w:rsidR="007A12EE">
        <w:t xml:space="preserve"> </w:t>
      </w:r>
      <w:r w:rsidR="00D11CC6">
        <w:t>you</w:t>
      </w:r>
      <w:r w:rsidR="007A12EE">
        <w:t xml:space="preserve"> will test the policy by linking it to an OU. Logging on as a user in the OU and </w:t>
      </w:r>
      <w:r w:rsidR="007760D5">
        <w:t xml:space="preserve">attempt to run the </w:t>
      </w:r>
      <w:r w:rsidR="007760D5" w:rsidRPr="00CF44BA">
        <w:rPr>
          <w:b/>
          <w:bCs/>
        </w:rPr>
        <w:t>notepad.exe</w:t>
      </w:r>
      <w:r w:rsidR="007760D5">
        <w:t xml:space="preserve"> </w:t>
      </w:r>
      <w:r w:rsidR="007A12EE">
        <w:t xml:space="preserve">file </w:t>
      </w:r>
      <w:r w:rsidR="0005727C">
        <w:t>a</w:t>
      </w:r>
      <w:r w:rsidR="007A12EE">
        <w:t xml:space="preserve">nd </w:t>
      </w:r>
      <w:r w:rsidR="0005727C">
        <w:t xml:space="preserve">check </w:t>
      </w:r>
      <w:r w:rsidR="003D3CB4">
        <w:t>the</w:t>
      </w:r>
      <w:r w:rsidR="0005727C">
        <w:t xml:space="preserve"> results</w:t>
      </w:r>
      <w:r w:rsidR="007A12EE">
        <w:t>.</w:t>
      </w:r>
    </w:p>
    <w:p w14:paraId="216912D2" w14:textId="5C939F40" w:rsidR="007A12EE" w:rsidRDefault="007A12EE" w:rsidP="002879F7">
      <w:r>
        <w:t xml:space="preserve">To link the GPO to the </w:t>
      </w:r>
      <w:r w:rsidRPr="00CF44BA">
        <w:rPr>
          <w:b/>
          <w:bCs/>
        </w:rPr>
        <w:t>Greenville</w:t>
      </w:r>
      <w:r w:rsidR="00CF44BA">
        <w:rPr>
          <w:b/>
          <w:bCs/>
        </w:rPr>
        <w:t xml:space="preserve"> </w:t>
      </w:r>
      <w:r w:rsidR="00CF44BA" w:rsidRPr="00CF44BA">
        <w:rPr>
          <w:b/>
          <w:bCs/>
        </w:rPr>
        <w:t>-&gt;</w:t>
      </w:r>
      <w:r w:rsidRPr="00CF44BA">
        <w:rPr>
          <w:b/>
          <w:bCs/>
        </w:rPr>
        <w:t xml:space="preserve"> Sales</w:t>
      </w:r>
      <w:r>
        <w:t xml:space="preserve"> OU, perform the following:</w:t>
      </w:r>
    </w:p>
    <w:p w14:paraId="5703D442" w14:textId="0D3B98A0" w:rsidR="007A12EE" w:rsidRDefault="004F3BD3" w:rsidP="007A12EE">
      <w:pPr>
        <w:numPr>
          <w:ilvl w:val="0"/>
          <w:numId w:val="4"/>
        </w:numPr>
      </w:pPr>
      <w:r w:rsidRPr="00CF44BA">
        <w:rPr>
          <w:bCs/>
        </w:rPr>
        <w:t>Open</w:t>
      </w:r>
      <w:r>
        <w:t xml:space="preserve"> </w:t>
      </w:r>
      <w:r w:rsidR="007A12EE" w:rsidRPr="004F3BD3">
        <w:rPr>
          <w:b/>
        </w:rPr>
        <w:t>GPMC</w:t>
      </w:r>
      <w:r>
        <w:t xml:space="preserve"> and</w:t>
      </w:r>
      <w:r w:rsidR="005F647A">
        <w:t xml:space="preserve"> </w:t>
      </w:r>
      <w:r w:rsidR="005F647A" w:rsidRPr="00CF44BA">
        <w:rPr>
          <w:bCs/>
        </w:rPr>
        <w:t>browse</w:t>
      </w:r>
      <w:r w:rsidR="005F647A">
        <w:t xml:space="preserve"> to </w:t>
      </w:r>
      <w:r w:rsidR="005F647A" w:rsidRPr="004F3BD3">
        <w:rPr>
          <w:b/>
        </w:rPr>
        <w:t>Domains</w:t>
      </w:r>
      <w:r w:rsidR="00AF4502">
        <w:rPr>
          <w:b/>
        </w:rPr>
        <w:t xml:space="preserve"> </w:t>
      </w:r>
      <w:r w:rsidR="005F647A" w:rsidRPr="004F3BD3">
        <w:rPr>
          <w:rFonts w:ascii="Wingdings" w:eastAsia="Wingdings" w:hAnsi="Wingdings" w:cs="Wingdings"/>
          <w:b/>
        </w:rPr>
        <w:t></w:t>
      </w:r>
      <w:r w:rsidR="00AF4502">
        <w:rPr>
          <w:rFonts w:ascii="Wingdings" w:eastAsia="Wingdings" w:hAnsi="Wingdings" w:cs="Wingdings"/>
          <w:b/>
        </w:rPr>
        <w:t xml:space="preserve"> </w:t>
      </w:r>
      <w:r w:rsidR="005F647A" w:rsidRPr="004F3BD3">
        <w:rPr>
          <w:b/>
        </w:rPr>
        <w:t>Abscorp.com</w:t>
      </w:r>
      <w:r w:rsidR="00AF4502">
        <w:rPr>
          <w:b/>
        </w:rPr>
        <w:t xml:space="preserve"> </w:t>
      </w:r>
      <w:r w:rsidR="005F647A" w:rsidRPr="004F3BD3">
        <w:rPr>
          <w:rFonts w:ascii="Wingdings" w:eastAsia="Wingdings" w:hAnsi="Wingdings" w:cs="Wingdings"/>
          <w:b/>
        </w:rPr>
        <w:t></w:t>
      </w:r>
      <w:r w:rsidR="00AF4502">
        <w:rPr>
          <w:rFonts w:ascii="Wingdings" w:eastAsia="Wingdings" w:hAnsi="Wingdings" w:cs="Wingdings"/>
          <w:b/>
        </w:rPr>
        <w:t xml:space="preserve"> </w:t>
      </w:r>
      <w:r w:rsidR="005F647A" w:rsidRPr="004F3BD3">
        <w:rPr>
          <w:b/>
        </w:rPr>
        <w:t>Greenville</w:t>
      </w:r>
    </w:p>
    <w:p w14:paraId="48F2DD3D" w14:textId="76B04ED3" w:rsidR="005F647A" w:rsidRDefault="005F647A" w:rsidP="007A12EE">
      <w:pPr>
        <w:numPr>
          <w:ilvl w:val="0"/>
          <w:numId w:val="4"/>
        </w:numPr>
      </w:pPr>
      <w:r w:rsidRPr="00CF44BA">
        <w:rPr>
          <w:bCs/>
        </w:rPr>
        <w:t>Right-click</w:t>
      </w:r>
      <w:r>
        <w:t xml:space="preserve"> the </w:t>
      </w:r>
      <w:r w:rsidRPr="004F3BD3">
        <w:rPr>
          <w:b/>
        </w:rPr>
        <w:t>Sales</w:t>
      </w:r>
      <w:r>
        <w:t xml:space="preserve"> OU and </w:t>
      </w:r>
      <w:r w:rsidRPr="004F3BD3">
        <w:rPr>
          <w:b/>
        </w:rPr>
        <w:t>select</w:t>
      </w:r>
      <w:r>
        <w:t xml:space="preserve"> </w:t>
      </w:r>
      <w:r w:rsidRPr="004F3BD3">
        <w:rPr>
          <w:b/>
        </w:rPr>
        <w:t>Link an Existing GPO…</w:t>
      </w:r>
      <w:r>
        <w:t xml:space="preserve"> from the context menu</w:t>
      </w:r>
      <w:r w:rsidR="006505B7">
        <w:t>.</w:t>
      </w:r>
    </w:p>
    <w:p w14:paraId="281E5144" w14:textId="4E3709DA" w:rsidR="005F647A" w:rsidRDefault="005F647A" w:rsidP="007A12EE">
      <w:pPr>
        <w:numPr>
          <w:ilvl w:val="0"/>
          <w:numId w:val="4"/>
        </w:numPr>
      </w:pPr>
      <w:r w:rsidRPr="00CF44BA">
        <w:rPr>
          <w:bCs/>
        </w:rPr>
        <w:t>Choose</w:t>
      </w:r>
      <w:r>
        <w:t xml:space="preserve"> the </w:t>
      </w:r>
      <w:r w:rsidRPr="004F3BD3">
        <w:rPr>
          <w:b/>
        </w:rPr>
        <w:t xml:space="preserve">Application </w:t>
      </w:r>
      <w:r w:rsidR="00BE04EB">
        <w:rPr>
          <w:b/>
        </w:rPr>
        <w:t>Deny List</w:t>
      </w:r>
      <w:r>
        <w:t xml:space="preserve"> policy</w:t>
      </w:r>
    </w:p>
    <w:p w14:paraId="2E206AF5" w14:textId="77777777" w:rsidR="005F647A" w:rsidRDefault="005F647A" w:rsidP="005F647A">
      <w:r>
        <w:t>To test the policy, perform the following:</w:t>
      </w:r>
    </w:p>
    <w:p w14:paraId="2CB3F6E5" w14:textId="6F4CB999" w:rsidR="005F647A" w:rsidRDefault="005F647A" w:rsidP="005F647A">
      <w:pPr>
        <w:numPr>
          <w:ilvl w:val="0"/>
          <w:numId w:val="5"/>
        </w:numPr>
      </w:pPr>
      <w:r>
        <w:t xml:space="preserve">Open </w:t>
      </w:r>
      <w:r w:rsidRPr="004F3BD3">
        <w:rPr>
          <w:b/>
        </w:rPr>
        <w:t>A</w:t>
      </w:r>
      <w:r w:rsidR="00CF44BA">
        <w:rPr>
          <w:b/>
        </w:rPr>
        <w:t xml:space="preserve">ctive </w:t>
      </w:r>
      <w:r w:rsidRPr="004F3BD3">
        <w:rPr>
          <w:b/>
        </w:rPr>
        <w:t>D</w:t>
      </w:r>
      <w:r w:rsidR="00CF44BA">
        <w:rPr>
          <w:b/>
        </w:rPr>
        <w:t>irect</w:t>
      </w:r>
      <w:r w:rsidR="00494F96">
        <w:rPr>
          <w:b/>
        </w:rPr>
        <w:t>o</w:t>
      </w:r>
      <w:r w:rsidR="00CF44BA">
        <w:rPr>
          <w:b/>
        </w:rPr>
        <w:t>ry</w:t>
      </w:r>
      <w:r w:rsidRPr="004F3BD3">
        <w:rPr>
          <w:b/>
        </w:rPr>
        <w:t xml:space="preserve"> Users and Computers</w:t>
      </w:r>
      <w:r>
        <w:t xml:space="preserve">, </w:t>
      </w:r>
      <w:r w:rsidRPr="004F3BD3">
        <w:rPr>
          <w:b/>
        </w:rPr>
        <w:t>browse</w:t>
      </w:r>
      <w:r>
        <w:t xml:space="preserve"> to the </w:t>
      </w:r>
      <w:r w:rsidRPr="004F3BD3">
        <w:rPr>
          <w:b/>
        </w:rPr>
        <w:t>Greenville</w:t>
      </w:r>
      <w:r w:rsidR="00CF44BA">
        <w:rPr>
          <w:b/>
        </w:rPr>
        <w:t xml:space="preserve"> </w:t>
      </w:r>
      <w:r w:rsidR="00CF44BA" w:rsidRPr="00CF44BA">
        <w:rPr>
          <w:b/>
        </w:rPr>
        <w:sym w:font="Wingdings" w:char="F0E0"/>
      </w:r>
      <w:r>
        <w:t xml:space="preserve"> </w:t>
      </w:r>
      <w:r w:rsidRPr="004F3BD3">
        <w:rPr>
          <w:b/>
        </w:rPr>
        <w:t>Sales</w:t>
      </w:r>
      <w:r>
        <w:t xml:space="preserve"> OU and </w:t>
      </w:r>
      <w:r w:rsidRPr="004F3BD3">
        <w:rPr>
          <w:b/>
        </w:rPr>
        <w:t>reset</w:t>
      </w:r>
      <w:r>
        <w:t xml:space="preserve"> the </w:t>
      </w:r>
      <w:r w:rsidRPr="004F3BD3">
        <w:rPr>
          <w:b/>
        </w:rPr>
        <w:t>password</w:t>
      </w:r>
      <w:r>
        <w:t xml:space="preserve"> for </w:t>
      </w:r>
      <w:r w:rsidR="006E5560">
        <w:rPr>
          <w:b/>
        </w:rPr>
        <w:t>Mary Cook</w:t>
      </w:r>
      <w:r>
        <w:t xml:space="preserve"> to </w:t>
      </w:r>
      <w:r w:rsidRPr="004F3BD3">
        <w:rPr>
          <w:b/>
        </w:rPr>
        <w:t>Password1</w:t>
      </w:r>
      <w:r>
        <w:t xml:space="preserve"> and </w:t>
      </w:r>
      <w:r w:rsidR="004F3BD3" w:rsidRPr="00CF44BA">
        <w:rPr>
          <w:bCs/>
        </w:rPr>
        <w:t>uncheck</w:t>
      </w:r>
      <w:r w:rsidR="004F3BD3">
        <w:t xml:space="preserve"> the </w:t>
      </w:r>
      <w:r w:rsidR="004F3BD3" w:rsidRPr="004F3BD3">
        <w:rPr>
          <w:b/>
        </w:rPr>
        <w:t>User must change password at next logon</w:t>
      </w:r>
      <w:r w:rsidR="004F3BD3">
        <w:t xml:space="preserve"> option.</w:t>
      </w:r>
    </w:p>
    <w:p w14:paraId="0F138A62" w14:textId="60537591" w:rsidR="005F647A" w:rsidRDefault="005F647A" w:rsidP="005F647A">
      <w:pPr>
        <w:numPr>
          <w:ilvl w:val="0"/>
          <w:numId w:val="5"/>
        </w:numPr>
      </w:pPr>
      <w:r w:rsidRPr="00CF44BA">
        <w:rPr>
          <w:bCs/>
        </w:rPr>
        <w:t>Logon</w:t>
      </w:r>
      <w:r>
        <w:t xml:space="preserve"> to the </w:t>
      </w:r>
      <w:r w:rsidRPr="004F3BD3">
        <w:rPr>
          <w:b/>
        </w:rPr>
        <w:t>CIS256-Client1</w:t>
      </w:r>
      <w:r>
        <w:t xml:space="preserve"> virtual machine as </w:t>
      </w:r>
      <w:r w:rsidR="00ED3BA5">
        <w:rPr>
          <w:b/>
        </w:rPr>
        <w:t>Mary Cook</w:t>
      </w:r>
      <w:r>
        <w:t xml:space="preserve"> (</w:t>
      </w:r>
      <w:r w:rsidR="00ED3BA5">
        <w:t>m</w:t>
      </w:r>
      <w:r w:rsidR="003B4C6B">
        <w:t>a</w:t>
      </w:r>
      <w:r w:rsidR="00ED3BA5">
        <w:t>cook</w:t>
      </w:r>
      <w:r>
        <w:t>)</w:t>
      </w:r>
      <w:r w:rsidR="002A5718">
        <w:t xml:space="preserve">. </w:t>
      </w:r>
      <w:r w:rsidR="002A5718" w:rsidRPr="002A5718">
        <w:rPr>
          <w:b/>
        </w:rPr>
        <w:t>Note</w:t>
      </w:r>
      <w:r w:rsidR="002A5718">
        <w:t xml:space="preserve">: unless a user is a member of the local </w:t>
      </w:r>
      <w:r w:rsidR="002A5718" w:rsidRPr="00CF44BA">
        <w:rPr>
          <w:b/>
          <w:bCs/>
        </w:rPr>
        <w:t>Remote Desktop Users</w:t>
      </w:r>
      <w:r w:rsidR="002A5718">
        <w:t xml:space="preserve"> or </w:t>
      </w:r>
      <w:r w:rsidR="002A5718" w:rsidRPr="00CF44BA">
        <w:rPr>
          <w:b/>
          <w:bCs/>
        </w:rPr>
        <w:t>Administrators</w:t>
      </w:r>
      <w:r w:rsidR="002A5718">
        <w:t xml:space="preserve"> group, they will have to logon using a basic session. </w:t>
      </w:r>
    </w:p>
    <w:p w14:paraId="7BB0873F" w14:textId="77777777" w:rsidR="00407A7A" w:rsidRDefault="00353178" w:rsidP="00353178">
      <w:pPr>
        <w:numPr>
          <w:ilvl w:val="0"/>
          <w:numId w:val="5"/>
        </w:numPr>
      </w:pPr>
      <w:r w:rsidRPr="00CF44BA">
        <w:rPr>
          <w:noProof/>
        </w:rPr>
        <w:drawing>
          <wp:anchor distT="0" distB="0" distL="114300" distR="114300" simplePos="0" relativeHeight="251665408" behindDoc="0" locked="0" layoutInCell="1" allowOverlap="1" wp14:anchorId="145BA864" wp14:editId="71039946">
            <wp:simplePos x="0" y="0"/>
            <wp:positionH relativeFrom="column">
              <wp:posOffset>563880</wp:posOffset>
            </wp:positionH>
            <wp:positionV relativeFrom="paragraph">
              <wp:posOffset>742315</wp:posOffset>
            </wp:positionV>
            <wp:extent cx="3924300" cy="29552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2955290"/>
                    </a:xfrm>
                    <a:prstGeom prst="rect">
                      <a:avLst/>
                    </a:prstGeom>
                  </pic:spPr>
                </pic:pic>
              </a:graphicData>
            </a:graphic>
            <wp14:sizeRelH relativeFrom="margin">
              <wp14:pctWidth>0</wp14:pctWidth>
            </wp14:sizeRelH>
            <wp14:sizeRelV relativeFrom="margin">
              <wp14:pctHeight>0</wp14:pctHeight>
            </wp14:sizeRelV>
          </wp:anchor>
        </w:drawing>
      </w:r>
      <w:r w:rsidR="004F3BD3" w:rsidRPr="00CF44BA">
        <w:t>Type</w:t>
      </w:r>
      <w:r w:rsidR="004F3BD3">
        <w:t xml:space="preserve"> </w:t>
      </w:r>
      <w:r w:rsidR="004F3BD3" w:rsidRPr="2B2E58B1">
        <w:rPr>
          <w:b/>
          <w:bCs/>
        </w:rPr>
        <w:t>Notepad</w:t>
      </w:r>
      <w:r w:rsidR="004F3BD3">
        <w:t xml:space="preserve"> in the </w:t>
      </w:r>
      <w:r w:rsidR="004F3BD3" w:rsidRPr="2B2E58B1">
        <w:rPr>
          <w:b/>
          <w:bCs/>
        </w:rPr>
        <w:t>search</w:t>
      </w:r>
      <w:r w:rsidR="004F3BD3">
        <w:t xml:space="preserve"> and attempt to open the program</w:t>
      </w:r>
      <w:r>
        <w:t>. The system should prevent you from opening the link. If you browse to the location of the executable (C:\Windows\System32\notepad.exe) you will get the error message shown below.</w:t>
      </w:r>
    </w:p>
    <w:p w14:paraId="3E417E30" w14:textId="77777777" w:rsidR="007A12EE" w:rsidRPr="002879F7" w:rsidRDefault="007A12EE" w:rsidP="002879F7"/>
    <w:p w14:paraId="3EE62468" w14:textId="77777777" w:rsidR="00CF44BA" w:rsidRDefault="00CF44BA">
      <w:pPr>
        <w:keepLines w:val="0"/>
        <w:spacing w:before="100" w:after="200"/>
        <w:rPr>
          <w:caps/>
          <w:spacing w:val="15"/>
        </w:rPr>
      </w:pPr>
      <w:r>
        <w:br w:type="page"/>
      </w:r>
    </w:p>
    <w:p w14:paraId="7192CC7A" w14:textId="4ACD3E91" w:rsidR="002879F7" w:rsidRDefault="00407A7A" w:rsidP="002879F7">
      <w:pPr>
        <w:pStyle w:val="Heading2"/>
      </w:pPr>
      <w:r>
        <w:lastRenderedPageBreak/>
        <w:t>Testing GPO Inheritance</w:t>
      </w:r>
    </w:p>
    <w:p w14:paraId="27BB6ABE" w14:textId="77777777" w:rsidR="00B663A2" w:rsidRDefault="00407A7A" w:rsidP="00B663A2">
      <w:r>
        <w:t xml:space="preserve">The settings in </w:t>
      </w:r>
      <w:r w:rsidRPr="00CF44BA">
        <w:rPr>
          <w:b/>
          <w:bCs/>
        </w:rPr>
        <w:t>Group Policy</w:t>
      </w:r>
      <w:r>
        <w:t xml:space="preserve"> objects are, by default, inherited by all the users/computers in the child containers. In this step, you will test inheritance.</w:t>
      </w:r>
    </w:p>
    <w:p w14:paraId="2978EE82" w14:textId="77777777" w:rsidR="00CF44BA" w:rsidRDefault="00CF44BA" w:rsidP="002B4D4D">
      <w:pPr>
        <w:pStyle w:val="ListParagraph"/>
        <w:numPr>
          <w:ilvl w:val="0"/>
          <w:numId w:val="7"/>
        </w:numPr>
      </w:pPr>
      <w:r>
        <w:t>T</w:t>
      </w:r>
      <w:r w:rsidR="00407A7A">
        <w:t>est inheritance</w:t>
      </w:r>
      <w:r>
        <w:t xml:space="preserve">. </w:t>
      </w:r>
    </w:p>
    <w:p w14:paraId="5BFACFC4" w14:textId="73E23E1E" w:rsidR="00407A7A" w:rsidRDefault="00CF44BA" w:rsidP="00CF44BA">
      <w:pPr>
        <w:pStyle w:val="ListParagraph"/>
        <w:numPr>
          <w:ilvl w:val="1"/>
          <w:numId w:val="7"/>
        </w:numPr>
      </w:pPr>
      <w:r>
        <w:rPr>
          <w:b/>
        </w:rPr>
        <w:t>Un</w:t>
      </w:r>
      <w:r w:rsidR="00407A7A" w:rsidRPr="002B4D4D">
        <w:rPr>
          <w:b/>
        </w:rPr>
        <w:t>link</w:t>
      </w:r>
      <w:r w:rsidR="002A5718" w:rsidRPr="002B4D4D">
        <w:rPr>
          <w:b/>
        </w:rPr>
        <w:t xml:space="preserve"> (delete)</w:t>
      </w:r>
      <w:r w:rsidR="00407A7A">
        <w:t xml:space="preserve"> the </w:t>
      </w:r>
      <w:r w:rsidR="00407A7A" w:rsidRPr="002B4D4D">
        <w:rPr>
          <w:b/>
        </w:rPr>
        <w:t>group policy</w:t>
      </w:r>
      <w:r w:rsidR="00407A7A">
        <w:t xml:space="preserve"> </w:t>
      </w:r>
      <w:r w:rsidR="00407A7A" w:rsidRPr="00CF44BA">
        <w:rPr>
          <w:bCs/>
        </w:rPr>
        <w:t>from</w:t>
      </w:r>
      <w:r w:rsidR="00407A7A">
        <w:t xml:space="preserve"> the </w:t>
      </w:r>
      <w:r w:rsidR="00407A7A" w:rsidRPr="002B4D4D">
        <w:rPr>
          <w:b/>
        </w:rPr>
        <w:t>Greenville</w:t>
      </w:r>
      <w:r>
        <w:rPr>
          <w:b/>
        </w:rPr>
        <w:t xml:space="preserve"> </w:t>
      </w:r>
      <w:r w:rsidRPr="00CF44BA">
        <w:rPr>
          <w:b/>
        </w:rPr>
        <w:sym w:font="Wingdings" w:char="F0E0"/>
      </w:r>
      <w:r w:rsidR="00407A7A">
        <w:t xml:space="preserve"> </w:t>
      </w:r>
      <w:r w:rsidR="00407A7A" w:rsidRPr="002B4D4D">
        <w:rPr>
          <w:b/>
        </w:rPr>
        <w:t>Sales</w:t>
      </w:r>
      <w:r w:rsidR="00407A7A">
        <w:t xml:space="preserve"> OU and </w:t>
      </w:r>
      <w:r w:rsidR="00407A7A" w:rsidRPr="00CF44BA">
        <w:rPr>
          <w:bCs/>
        </w:rPr>
        <w:t>link</w:t>
      </w:r>
      <w:r w:rsidR="00407A7A">
        <w:t xml:space="preserve"> it </w:t>
      </w:r>
      <w:r w:rsidR="00407A7A" w:rsidRPr="00CF44BA">
        <w:rPr>
          <w:bCs/>
        </w:rPr>
        <w:t>to</w:t>
      </w:r>
      <w:r w:rsidR="00407A7A">
        <w:t xml:space="preserve"> the </w:t>
      </w:r>
      <w:r w:rsidR="00407A7A" w:rsidRPr="00CF44BA">
        <w:rPr>
          <w:bCs/>
        </w:rPr>
        <w:t>domain</w:t>
      </w:r>
      <w:r w:rsidR="00407A7A">
        <w:t>.</w:t>
      </w:r>
    </w:p>
    <w:p w14:paraId="40017CC0" w14:textId="6517E85C" w:rsidR="00407A7A" w:rsidRDefault="00407A7A" w:rsidP="00CF44BA">
      <w:pPr>
        <w:numPr>
          <w:ilvl w:val="1"/>
          <w:numId w:val="7"/>
        </w:numPr>
      </w:pPr>
      <w:r w:rsidRPr="00CF44BA">
        <w:rPr>
          <w:bCs/>
        </w:rPr>
        <w:t>Log</w:t>
      </w:r>
      <w:r w:rsidRPr="00353178">
        <w:rPr>
          <w:b/>
        </w:rPr>
        <w:t xml:space="preserve"> </w:t>
      </w:r>
      <w:r w:rsidR="005E1E11" w:rsidRPr="00CF44BA">
        <w:rPr>
          <w:bCs/>
        </w:rPr>
        <w:t>off</w:t>
      </w:r>
      <w:r>
        <w:t xml:space="preserve"> the </w:t>
      </w:r>
      <w:r w:rsidRPr="00353178">
        <w:rPr>
          <w:b/>
        </w:rPr>
        <w:t>CIS25</w:t>
      </w:r>
      <w:r w:rsidR="006D0198">
        <w:rPr>
          <w:b/>
        </w:rPr>
        <w:t>6</w:t>
      </w:r>
      <w:r w:rsidRPr="00353178">
        <w:rPr>
          <w:b/>
        </w:rPr>
        <w:t>-Client1</w:t>
      </w:r>
      <w:r>
        <w:t xml:space="preserve"> machine and log back on. This will refresh the policy for the user</w:t>
      </w:r>
      <w:r w:rsidR="009E0475">
        <w:t xml:space="preserve">. </w:t>
      </w:r>
    </w:p>
    <w:p w14:paraId="141BB6D5" w14:textId="111AB1F7" w:rsidR="009E0475" w:rsidRDefault="009E0475" w:rsidP="00CF44BA">
      <w:pPr>
        <w:numPr>
          <w:ilvl w:val="1"/>
          <w:numId w:val="7"/>
        </w:numPr>
      </w:pPr>
      <w:r>
        <w:t xml:space="preserve">Attempt to open </w:t>
      </w:r>
      <w:r w:rsidR="00353178" w:rsidRPr="00C66BA8">
        <w:rPr>
          <w:b/>
          <w:bCs/>
        </w:rPr>
        <w:t>N</w:t>
      </w:r>
      <w:r w:rsidRPr="00C66BA8">
        <w:rPr>
          <w:b/>
          <w:bCs/>
        </w:rPr>
        <w:t>otepad</w:t>
      </w:r>
      <w:r w:rsidR="00353178">
        <w:t xml:space="preserve"> again.</w:t>
      </w:r>
      <w:r>
        <w:t xml:space="preserve"> You should get the same result. In this case the policy is now being applied at the domain and is inherited by the users in the </w:t>
      </w:r>
      <w:r w:rsidRPr="00C66BA8">
        <w:rPr>
          <w:b/>
          <w:bCs/>
        </w:rPr>
        <w:t xml:space="preserve">Greenville </w:t>
      </w:r>
      <w:r w:rsidR="00CF44BA" w:rsidRPr="00CF44BA">
        <w:rPr>
          <w:b/>
          <w:bCs/>
        </w:rPr>
        <w:sym w:font="Wingdings" w:char="F0E0"/>
      </w:r>
      <w:r w:rsidR="00CF44BA">
        <w:rPr>
          <w:b/>
          <w:bCs/>
        </w:rPr>
        <w:t xml:space="preserve"> </w:t>
      </w:r>
      <w:r w:rsidRPr="00C66BA8">
        <w:rPr>
          <w:b/>
          <w:bCs/>
        </w:rPr>
        <w:t>Sales</w:t>
      </w:r>
      <w:r>
        <w:t xml:space="preserve"> OU.</w:t>
      </w:r>
    </w:p>
    <w:p w14:paraId="48F18BF7" w14:textId="77777777" w:rsidR="009E0475" w:rsidRPr="00442869" w:rsidRDefault="009E0475" w:rsidP="009E0475">
      <w:pPr>
        <w:pStyle w:val="Heading2"/>
      </w:pPr>
      <w:r>
        <w:t>Blocking GPO Inheritance</w:t>
      </w:r>
    </w:p>
    <w:p w14:paraId="75935752" w14:textId="05F7B8A4" w:rsidR="002879F7" w:rsidRDefault="009E0475" w:rsidP="002879F7">
      <w:r>
        <w:t xml:space="preserve">In this step, you will configure the </w:t>
      </w:r>
      <w:r w:rsidR="00CF44BA" w:rsidRPr="00C66BA8">
        <w:rPr>
          <w:b/>
          <w:bCs/>
        </w:rPr>
        <w:t xml:space="preserve">Greenville </w:t>
      </w:r>
      <w:r w:rsidR="00CF44BA" w:rsidRPr="00CF44BA">
        <w:rPr>
          <w:b/>
          <w:bCs/>
        </w:rPr>
        <w:sym w:font="Wingdings" w:char="F0E0"/>
      </w:r>
      <w:r w:rsidR="00CF44BA">
        <w:rPr>
          <w:b/>
          <w:bCs/>
        </w:rPr>
        <w:t xml:space="preserve"> </w:t>
      </w:r>
      <w:r w:rsidR="00CF44BA" w:rsidRPr="00C66BA8">
        <w:rPr>
          <w:b/>
          <w:bCs/>
        </w:rPr>
        <w:t>Sales</w:t>
      </w:r>
      <w:r w:rsidR="00CF44BA">
        <w:t xml:space="preserve"> </w:t>
      </w:r>
      <w:r>
        <w:t xml:space="preserve">OU to block inheritance. This will prevent settings from GPOs linked in parent containers from applying to the users in the </w:t>
      </w:r>
      <w:r w:rsidRPr="00CF44BA">
        <w:rPr>
          <w:b/>
          <w:bCs/>
        </w:rPr>
        <w:t>Sales</w:t>
      </w:r>
      <w:r>
        <w:t xml:space="preserve"> OU.</w:t>
      </w:r>
    </w:p>
    <w:p w14:paraId="3089E7C4" w14:textId="542EE0C1" w:rsidR="009E0475" w:rsidRDefault="002C3A41" w:rsidP="002879F7">
      <w:r>
        <w:rPr>
          <w:noProof/>
        </w:rPr>
        <w:drawing>
          <wp:anchor distT="0" distB="0" distL="114300" distR="114300" simplePos="0" relativeHeight="251667456" behindDoc="1" locked="0" layoutInCell="1" allowOverlap="1" wp14:anchorId="6AECF84C" wp14:editId="56C9B3DF">
            <wp:simplePos x="0" y="0"/>
            <wp:positionH relativeFrom="column">
              <wp:posOffset>3489960</wp:posOffset>
            </wp:positionH>
            <wp:positionV relativeFrom="paragraph">
              <wp:posOffset>220980</wp:posOffset>
            </wp:positionV>
            <wp:extent cx="2490470" cy="1031240"/>
            <wp:effectExtent l="0" t="0" r="5080" b="0"/>
            <wp:wrapTight wrapText="left">
              <wp:wrapPolygon edited="0">
                <wp:start x="0" y="0"/>
                <wp:lineTo x="0" y="21148"/>
                <wp:lineTo x="21479" y="21148"/>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0470" cy="1031240"/>
                    </a:xfrm>
                    <a:prstGeom prst="rect">
                      <a:avLst/>
                    </a:prstGeom>
                  </pic:spPr>
                </pic:pic>
              </a:graphicData>
            </a:graphic>
            <wp14:sizeRelH relativeFrom="margin">
              <wp14:pctWidth>0</wp14:pctWidth>
            </wp14:sizeRelH>
            <wp14:sizeRelV relativeFrom="margin">
              <wp14:pctHeight>0</wp14:pctHeight>
            </wp14:sizeRelV>
          </wp:anchor>
        </w:drawing>
      </w:r>
      <w:r>
        <w:t xml:space="preserve">To block the inheritance of GPOs in the </w:t>
      </w:r>
      <w:r w:rsidR="00CF44BA" w:rsidRPr="00C66BA8">
        <w:rPr>
          <w:b/>
          <w:bCs/>
        </w:rPr>
        <w:t xml:space="preserve">Greenville </w:t>
      </w:r>
      <w:r w:rsidR="00CF44BA" w:rsidRPr="00CF44BA">
        <w:rPr>
          <w:b/>
          <w:bCs/>
        </w:rPr>
        <w:sym w:font="Wingdings" w:char="F0E0"/>
      </w:r>
      <w:r w:rsidR="00CF44BA">
        <w:rPr>
          <w:b/>
          <w:bCs/>
        </w:rPr>
        <w:t xml:space="preserve"> </w:t>
      </w:r>
      <w:r w:rsidR="00CF44BA" w:rsidRPr="00C66BA8">
        <w:rPr>
          <w:b/>
          <w:bCs/>
        </w:rPr>
        <w:t>Sales</w:t>
      </w:r>
      <w:r w:rsidR="00CF44BA">
        <w:t xml:space="preserve"> </w:t>
      </w:r>
      <w:r>
        <w:t>OU, perform the following:</w:t>
      </w:r>
    </w:p>
    <w:p w14:paraId="358D1129" w14:textId="32C23F4E" w:rsidR="002C3A41" w:rsidRDefault="002C3A41" w:rsidP="002C3A41">
      <w:pPr>
        <w:numPr>
          <w:ilvl w:val="0"/>
          <w:numId w:val="8"/>
        </w:numPr>
      </w:pPr>
      <w:r w:rsidRPr="00CF44BA">
        <w:rPr>
          <w:bCs/>
        </w:rPr>
        <w:t>Open</w:t>
      </w:r>
      <w:r>
        <w:t xml:space="preserve"> the </w:t>
      </w:r>
      <w:r w:rsidRPr="00353178">
        <w:rPr>
          <w:b/>
        </w:rPr>
        <w:t>GPMC</w:t>
      </w:r>
      <w:r>
        <w:t xml:space="preserve"> and </w:t>
      </w:r>
      <w:r w:rsidRPr="00CF44BA">
        <w:rPr>
          <w:bCs/>
        </w:rPr>
        <w:t>browse</w:t>
      </w:r>
      <w:r>
        <w:t xml:space="preserve"> to the </w:t>
      </w:r>
      <w:r w:rsidR="00CF44BA" w:rsidRPr="00C66BA8">
        <w:rPr>
          <w:b/>
          <w:bCs/>
        </w:rPr>
        <w:t xml:space="preserve">Greenville </w:t>
      </w:r>
      <w:r w:rsidR="00CF44BA" w:rsidRPr="00CF44BA">
        <w:rPr>
          <w:b/>
          <w:bCs/>
        </w:rPr>
        <w:sym w:font="Wingdings" w:char="F0E0"/>
      </w:r>
      <w:r w:rsidR="00CF44BA">
        <w:rPr>
          <w:b/>
          <w:bCs/>
        </w:rPr>
        <w:t xml:space="preserve"> </w:t>
      </w:r>
      <w:r w:rsidR="00CF44BA" w:rsidRPr="00C66BA8">
        <w:rPr>
          <w:b/>
          <w:bCs/>
        </w:rPr>
        <w:t>Sales</w:t>
      </w:r>
      <w:r w:rsidR="00CF44BA">
        <w:t xml:space="preserve"> </w:t>
      </w:r>
      <w:r>
        <w:t>OU</w:t>
      </w:r>
      <w:r w:rsidR="00CF44BA">
        <w:t>.</w:t>
      </w:r>
      <w:r w:rsidRPr="002C3A41">
        <w:rPr>
          <w:noProof/>
        </w:rPr>
        <w:t xml:space="preserve"> </w:t>
      </w:r>
    </w:p>
    <w:p w14:paraId="7FD82C41" w14:textId="0CA1079A" w:rsidR="002C3A41" w:rsidRDefault="002C3A41" w:rsidP="002C3A41">
      <w:pPr>
        <w:numPr>
          <w:ilvl w:val="0"/>
          <w:numId w:val="8"/>
        </w:numPr>
      </w:pPr>
      <w:r w:rsidRPr="00CF44BA">
        <w:rPr>
          <w:bCs/>
        </w:rPr>
        <w:t>Right-</w:t>
      </w:r>
      <w:r w:rsidR="00CF44BA">
        <w:rPr>
          <w:bCs/>
        </w:rPr>
        <w:t>c</w:t>
      </w:r>
      <w:r w:rsidRPr="00CF44BA">
        <w:rPr>
          <w:bCs/>
        </w:rPr>
        <w:t>lick</w:t>
      </w:r>
      <w:r>
        <w:t xml:space="preserve"> the </w:t>
      </w:r>
      <w:r w:rsidRPr="00353178">
        <w:rPr>
          <w:b/>
        </w:rPr>
        <w:t>OU</w:t>
      </w:r>
      <w:r>
        <w:t xml:space="preserve"> and </w:t>
      </w:r>
      <w:r w:rsidRPr="00CF44BA">
        <w:rPr>
          <w:bCs/>
        </w:rPr>
        <w:t>select</w:t>
      </w:r>
      <w:r>
        <w:t xml:space="preserve"> </w:t>
      </w:r>
      <w:r w:rsidRPr="00353178">
        <w:rPr>
          <w:b/>
        </w:rPr>
        <w:t>Block Inheritance</w:t>
      </w:r>
      <w:r>
        <w:t xml:space="preserve"> from the context menu as shown in the figure on the right.</w:t>
      </w:r>
    </w:p>
    <w:p w14:paraId="2326BC11" w14:textId="77777777" w:rsidR="00B12A4B" w:rsidRDefault="00B12A4B" w:rsidP="002C3A41">
      <w:pPr>
        <w:numPr>
          <w:ilvl w:val="0"/>
          <w:numId w:val="8"/>
        </w:numPr>
      </w:pPr>
      <w:r>
        <w:t xml:space="preserve">You should now see a little icon next to the </w:t>
      </w:r>
      <w:r w:rsidRPr="00285054">
        <w:rPr>
          <w:b/>
          <w:bCs/>
        </w:rPr>
        <w:t>Sales</w:t>
      </w:r>
      <w:r>
        <w:t xml:space="preserve"> OU indicating that inheritance is blocked.</w:t>
      </w:r>
    </w:p>
    <w:p w14:paraId="200994CC" w14:textId="5942E8B1" w:rsidR="00353178" w:rsidRDefault="00353178" w:rsidP="002C3A41">
      <w:pPr>
        <w:numPr>
          <w:ilvl w:val="0"/>
          <w:numId w:val="8"/>
        </w:numPr>
      </w:pPr>
      <w:r w:rsidRPr="00CF44BA">
        <w:rPr>
          <w:bCs/>
        </w:rPr>
        <w:t>Log out and log</w:t>
      </w:r>
      <w:r>
        <w:t xml:space="preserve"> back </w:t>
      </w:r>
      <w:r w:rsidRPr="00CF44BA">
        <w:rPr>
          <w:bCs/>
        </w:rPr>
        <w:t>in</w:t>
      </w:r>
      <w:r>
        <w:t xml:space="preserve"> as </w:t>
      </w:r>
      <w:r w:rsidR="00B15D49">
        <w:rPr>
          <w:b/>
        </w:rPr>
        <w:t>Mary Cook</w:t>
      </w:r>
      <w:r>
        <w:t xml:space="preserve"> and </w:t>
      </w:r>
      <w:r w:rsidRPr="00CF44BA">
        <w:rPr>
          <w:bCs/>
        </w:rPr>
        <w:t>verify</w:t>
      </w:r>
      <w:r>
        <w:t xml:space="preserve"> that the </w:t>
      </w:r>
      <w:r w:rsidRPr="0029333D">
        <w:rPr>
          <w:b/>
        </w:rPr>
        <w:t>group policy</w:t>
      </w:r>
      <w:r>
        <w:t xml:space="preserve"> no longer applies</w:t>
      </w:r>
      <w:r w:rsidR="0029333D">
        <w:t>.</w:t>
      </w:r>
    </w:p>
    <w:p w14:paraId="2A9E0790" w14:textId="77777777" w:rsidR="0029333D" w:rsidRDefault="0029333D" w:rsidP="002C3A41">
      <w:pPr>
        <w:numPr>
          <w:ilvl w:val="0"/>
          <w:numId w:val="8"/>
        </w:numPr>
      </w:pPr>
      <w:r>
        <w:t xml:space="preserve">You can also use the </w:t>
      </w:r>
      <w:r w:rsidRPr="00285054">
        <w:rPr>
          <w:b/>
          <w:bCs/>
        </w:rPr>
        <w:t>gpresult</w:t>
      </w:r>
      <w:r>
        <w:t xml:space="preserve"> command to verify if a GPO is being applied. To do this, type the following in a PowerShell session:</w:t>
      </w:r>
    </w:p>
    <w:p w14:paraId="0B94F4A9" w14:textId="77777777" w:rsidR="0029333D" w:rsidRDefault="0029333D" w:rsidP="00066E47">
      <w:pPr>
        <w:pStyle w:val="CommandLine"/>
      </w:pPr>
      <w:r>
        <w:t>gpresult /r</w:t>
      </w:r>
    </w:p>
    <w:p w14:paraId="6C7AA699" w14:textId="228A34BD" w:rsidR="0029333D" w:rsidRDefault="0029333D" w:rsidP="002C3A41">
      <w:pPr>
        <w:numPr>
          <w:ilvl w:val="0"/>
          <w:numId w:val="8"/>
        </w:numPr>
      </w:pPr>
      <w:r>
        <w:rPr>
          <w:noProof/>
        </w:rPr>
        <w:lastRenderedPageBreak/>
        <w:drawing>
          <wp:anchor distT="0" distB="0" distL="114300" distR="114300" simplePos="0" relativeHeight="251671552" behindDoc="0" locked="0" layoutInCell="1" allowOverlap="1" wp14:anchorId="05E2DBF1" wp14:editId="55A6313D">
            <wp:simplePos x="0" y="0"/>
            <wp:positionH relativeFrom="column">
              <wp:posOffset>373380</wp:posOffset>
            </wp:positionH>
            <wp:positionV relativeFrom="paragraph">
              <wp:posOffset>468630</wp:posOffset>
            </wp:positionV>
            <wp:extent cx="3013075" cy="30245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3075" cy="3024505"/>
                    </a:xfrm>
                    <a:prstGeom prst="rect">
                      <a:avLst/>
                    </a:prstGeom>
                  </pic:spPr>
                </pic:pic>
              </a:graphicData>
            </a:graphic>
            <wp14:sizeRelH relativeFrom="margin">
              <wp14:pctWidth>0</wp14:pctWidth>
            </wp14:sizeRelH>
            <wp14:sizeRelV relativeFrom="margin">
              <wp14:pctHeight>0</wp14:pctHeight>
            </wp14:sizeRelV>
          </wp:anchor>
        </w:drawing>
      </w:r>
      <w:r>
        <w:t>You should see the output</w:t>
      </w:r>
      <w:r w:rsidR="00787AC3">
        <w:t xml:space="preserve"> similar to the figure</w:t>
      </w:r>
      <w:r>
        <w:t xml:space="preserve"> below. Notice the sections highlighted, there is a section showing Applied Group Policy Objects and GPOs that were filtered out.</w:t>
      </w:r>
    </w:p>
    <w:p w14:paraId="3856260E" w14:textId="7D2538F7" w:rsidR="0029333D" w:rsidRDefault="0029333D" w:rsidP="002C3A41">
      <w:pPr>
        <w:numPr>
          <w:ilvl w:val="0"/>
          <w:numId w:val="8"/>
        </w:numPr>
      </w:pPr>
      <w:r>
        <w:t xml:space="preserve">Notice that it blocked both the </w:t>
      </w:r>
      <w:r w:rsidRPr="00285054">
        <w:rPr>
          <w:b/>
          <w:bCs/>
        </w:rPr>
        <w:t>Set Default Home Page</w:t>
      </w:r>
      <w:r>
        <w:t xml:space="preserve"> and the </w:t>
      </w:r>
      <w:r w:rsidRPr="00285054">
        <w:rPr>
          <w:b/>
          <w:bCs/>
        </w:rPr>
        <w:t xml:space="preserve">Application </w:t>
      </w:r>
      <w:r w:rsidR="00BE04EB" w:rsidRPr="00285054">
        <w:rPr>
          <w:b/>
          <w:bCs/>
        </w:rPr>
        <w:t>Deny List</w:t>
      </w:r>
      <w:r>
        <w:t xml:space="preserve"> policies. If you still wanted the </w:t>
      </w:r>
      <w:r w:rsidRPr="00285054">
        <w:rPr>
          <w:b/>
          <w:bCs/>
        </w:rPr>
        <w:t>Default Home</w:t>
      </w:r>
      <w:r>
        <w:t xml:space="preserve"> page </w:t>
      </w:r>
      <w:r w:rsidR="005C3AE5">
        <w:t>policy,</w:t>
      </w:r>
      <w:r>
        <w:t xml:space="preserve"> you could link </w:t>
      </w:r>
      <w:r w:rsidR="00621D25">
        <w:t>it to</w:t>
      </w:r>
      <w:r>
        <w:t xml:space="preserve"> the </w:t>
      </w:r>
      <w:r w:rsidRPr="00285054">
        <w:rPr>
          <w:b/>
          <w:bCs/>
        </w:rPr>
        <w:t>Sales</w:t>
      </w:r>
      <w:r>
        <w:t xml:space="preserve"> OU </w:t>
      </w:r>
      <w:r w:rsidR="00621D25">
        <w:t xml:space="preserve">or set the </w:t>
      </w:r>
      <w:r w:rsidR="00621D25" w:rsidRPr="00285054">
        <w:rPr>
          <w:b/>
          <w:bCs/>
        </w:rPr>
        <w:t>Enforced option</w:t>
      </w:r>
      <w:r w:rsidR="00621D25">
        <w:t xml:space="preserve"> on the policy</w:t>
      </w:r>
      <w:r>
        <w:t>.</w:t>
      </w:r>
    </w:p>
    <w:p w14:paraId="57E2CE44" w14:textId="77777777" w:rsidR="0029333D" w:rsidRDefault="0029333D" w:rsidP="0029333D">
      <w:pPr>
        <w:pStyle w:val="Heading2"/>
      </w:pPr>
      <w:r>
        <w:t>Enforcing Group Policy</w:t>
      </w:r>
    </w:p>
    <w:p w14:paraId="330FFD9E" w14:textId="763DCADD" w:rsidR="0029333D" w:rsidRDefault="0029333D" w:rsidP="0029333D">
      <w:r>
        <w:t>There are times</w:t>
      </w:r>
      <w:r w:rsidR="0045350E">
        <w:t>,</w:t>
      </w:r>
      <w:r>
        <w:t xml:space="preserve"> such as when yo</w:t>
      </w:r>
      <w:r w:rsidR="0045350E">
        <w:t xml:space="preserve">u are </w:t>
      </w:r>
      <w:r w:rsidR="005C3AE5">
        <w:t>configuring</w:t>
      </w:r>
      <w:r w:rsidR="0045350E">
        <w:t xml:space="preserve"> a GPO for security </w:t>
      </w:r>
      <w:r w:rsidR="002A5718">
        <w:t>settings that</w:t>
      </w:r>
      <w:r w:rsidR="0045350E">
        <w:t xml:space="preserve"> you want to prevent a policy from being blocked. In this case, you can set the GPO to Enforced to prevent it from being blocked.</w:t>
      </w:r>
    </w:p>
    <w:p w14:paraId="078153FE" w14:textId="6D3F12EB" w:rsidR="0045350E" w:rsidRDefault="0045350E" w:rsidP="0029333D">
      <w:r>
        <w:t xml:space="preserve">To configure the </w:t>
      </w:r>
      <w:r w:rsidRPr="00C66390">
        <w:rPr>
          <w:b/>
          <w:bCs/>
        </w:rPr>
        <w:t xml:space="preserve">Application </w:t>
      </w:r>
      <w:r w:rsidR="00BE04EB" w:rsidRPr="00C66390">
        <w:rPr>
          <w:b/>
          <w:bCs/>
        </w:rPr>
        <w:t>Deny List</w:t>
      </w:r>
      <w:r>
        <w:t xml:space="preserve"> policy </w:t>
      </w:r>
      <w:r w:rsidR="00FF0599">
        <w:t xml:space="preserve">to </w:t>
      </w:r>
      <w:r>
        <w:t>be</w:t>
      </w:r>
      <w:r w:rsidR="00FF0599">
        <w:t xml:space="preserve"> enforc</w:t>
      </w:r>
      <w:r>
        <w:t>ed, perform the following:</w:t>
      </w:r>
    </w:p>
    <w:p w14:paraId="077FF697" w14:textId="4BA4DEA8" w:rsidR="0045350E" w:rsidRDefault="0045350E" w:rsidP="0045350E">
      <w:pPr>
        <w:numPr>
          <w:ilvl w:val="0"/>
          <w:numId w:val="9"/>
        </w:numPr>
      </w:pPr>
      <w:r w:rsidRPr="00C66390">
        <w:rPr>
          <w:noProof/>
        </w:rPr>
        <w:drawing>
          <wp:anchor distT="0" distB="0" distL="114300" distR="114300" simplePos="0" relativeHeight="251673600" behindDoc="1" locked="0" layoutInCell="1" allowOverlap="1" wp14:anchorId="039638CE" wp14:editId="703F239D">
            <wp:simplePos x="0" y="0"/>
            <wp:positionH relativeFrom="column">
              <wp:posOffset>3749040</wp:posOffset>
            </wp:positionH>
            <wp:positionV relativeFrom="paragraph">
              <wp:posOffset>156845</wp:posOffset>
            </wp:positionV>
            <wp:extent cx="2238375" cy="865505"/>
            <wp:effectExtent l="0" t="0" r="9525" b="0"/>
            <wp:wrapTight wrapText="left">
              <wp:wrapPolygon edited="0">
                <wp:start x="0" y="0"/>
                <wp:lineTo x="0" y="20919"/>
                <wp:lineTo x="21508" y="20919"/>
                <wp:lineTo x="215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865505"/>
                    </a:xfrm>
                    <a:prstGeom prst="rect">
                      <a:avLst/>
                    </a:prstGeom>
                  </pic:spPr>
                </pic:pic>
              </a:graphicData>
            </a:graphic>
            <wp14:sizeRelH relativeFrom="margin">
              <wp14:pctWidth>0</wp14:pctWidth>
            </wp14:sizeRelH>
            <wp14:sizeRelV relativeFrom="margin">
              <wp14:pctHeight>0</wp14:pctHeight>
            </wp14:sizeRelV>
          </wp:anchor>
        </w:drawing>
      </w:r>
      <w:r w:rsidRPr="00C66390">
        <w:t>Open</w:t>
      </w:r>
      <w:r>
        <w:t xml:space="preserve"> the </w:t>
      </w:r>
      <w:r w:rsidRPr="2B2E58B1">
        <w:rPr>
          <w:b/>
          <w:bCs/>
        </w:rPr>
        <w:t>GPMC</w:t>
      </w:r>
      <w:r w:rsidR="00C66390">
        <w:rPr>
          <w:b/>
          <w:bCs/>
        </w:rPr>
        <w:t>.</w:t>
      </w:r>
    </w:p>
    <w:p w14:paraId="5323C4FD" w14:textId="0EFEB03F" w:rsidR="0045350E" w:rsidRDefault="0045350E" w:rsidP="0045350E">
      <w:pPr>
        <w:numPr>
          <w:ilvl w:val="0"/>
          <w:numId w:val="9"/>
        </w:numPr>
      </w:pPr>
      <w:r w:rsidRPr="00C66390">
        <w:rPr>
          <w:bCs/>
        </w:rPr>
        <w:t>Locate</w:t>
      </w:r>
      <w:r>
        <w:t xml:space="preserve"> the </w:t>
      </w:r>
      <w:r w:rsidRPr="0045350E">
        <w:rPr>
          <w:b/>
        </w:rPr>
        <w:t xml:space="preserve">Application </w:t>
      </w:r>
      <w:r w:rsidR="00BE04EB">
        <w:rPr>
          <w:b/>
        </w:rPr>
        <w:t>Deny List</w:t>
      </w:r>
      <w:r>
        <w:t xml:space="preserve"> policy </w:t>
      </w:r>
      <w:r w:rsidRPr="00C66390">
        <w:rPr>
          <w:bCs/>
        </w:rPr>
        <w:t>linked</w:t>
      </w:r>
      <w:r>
        <w:t xml:space="preserve"> to the </w:t>
      </w:r>
      <w:r w:rsidRPr="00C66390">
        <w:rPr>
          <w:bCs/>
        </w:rPr>
        <w:t>domain</w:t>
      </w:r>
      <w:r w:rsidR="00C66390">
        <w:rPr>
          <w:bCs/>
        </w:rPr>
        <w:t>.</w:t>
      </w:r>
      <w:r w:rsidRPr="0045350E">
        <w:rPr>
          <w:noProof/>
        </w:rPr>
        <w:t xml:space="preserve"> </w:t>
      </w:r>
    </w:p>
    <w:p w14:paraId="1E48F85A" w14:textId="5BBC12DD" w:rsidR="0045350E" w:rsidRDefault="0045350E" w:rsidP="0045350E">
      <w:pPr>
        <w:numPr>
          <w:ilvl w:val="0"/>
          <w:numId w:val="9"/>
        </w:numPr>
      </w:pPr>
      <w:r w:rsidRPr="00C66390">
        <w:rPr>
          <w:bCs/>
        </w:rPr>
        <w:t>Right-Click</w:t>
      </w:r>
      <w:r>
        <w:t xml:space="preserve"> the </w:t>
      </w:r>
      <w:r w:rsidRPr="00C66390">
        <w:rPr>
          <w:bCs/>
        </w:rPr>
        <w:t>policy</w:t>
      </w:r>
      <w:r>
        <w:t xml:space="preserve"> and </w:t>
      </w:r>
      <w:r w:rsidRPr="00C66390">
        <w:rPr>
          <w:bCs/>
        </w:rPr>
        <w:t>select</w:t>
      </w:r>
      <w:r w:rsidRPr="0045350E">
        <w:rPr>
          <w:b/>
        </w:rPr>
        <w:t xml:space="preserve"> Enforced</w:t>
      </w:r>
      <w:r>
        <w:t xml:space="preserve"> from the context menu</w:t>
      </w:r>
      <w:r w:rsidR="00C66390">
        <w:t>.</w:t>
      </w:r>
    </w:p>
    <w:p w14:paraId="706C5162" w14:textId="77777777" w:rsidR="0045350E" w:rsidRDefault="0045350E" w:rsidP="0045350E">
      <w:pPr>
        <w:numPr>
          <w:ilvl w:val="0"/>
          <w:numId w:val="9"/>
        </w:numPr>
      </w:pPr>
      <w:r>
        <w:t>Notice when you select enforce, the policy gets a lock next to it to show it has been enforced.</w:t>
      </w:r>
    </w:p>
    <w:p w14:paraId="067B21C1" w14:textId="579F3110" w:rsidR="0045350E" w:rsidRPr="0029333D" w:rsidRDefault="0045350E" w:rsidP="0045350E">
      <w:pPr>
        <w:numPr>
          <w:ilvl w:val="0"/>
          <w:numId w:val="9"/>
        </w:numPr>
      </w:pPr>
      <w:r>
        <w:t>Test the policy by</w:t>
      </w:r>
      <w:r w:rsidRPr="00C66390">
        <w:t xml:space="preserve"> logging out and logging back in</w:t>
      </w:r>
      <w:r>
        <w:t xml:space="preserve"> as </w:t>
      </w:r>
      <w:r w:rsidR="00B15D49">
        <w:rPr>
          <w:b/>
        </w:rPr>
        <w:t>Mary Cook</w:t>
      </w:r>
      <w:r>
        <w:t xml:space="preserve"> on </w:t>
      </w:r>
      <w:r w:rsidRPr="0045350E">
        <w:rPr>
          <w:b/>
        </w:rPr>
        <w:t>CIS256-Client1</w:t>
      </w:r>
      <w:r>
        <w:t xml:space="preserve"> and </w:t>
      </w:r>
      <w:r w:rsidRPr="00C66390">
        <w:rPr>
          <w:bCs/>
        </w:rPr>
        <w:t>verifying</w:t>
      </w:r>
      <w:r>
        <w:t xml:space="preserve"> that you can no longer open the </w:t>
      </w:r>
      <w:r w:rsidRPr="00C66390">
        <w:rPr>
          <w:b/>
          <w:bCs/>
        </w:rPr>
        <w:t>Notepad</w:t>
      </w:r>
      <w:r>
        <w:t xml:space="preserve"> application.</w:t>
      </w:r>
    </w:p>
    <w:p w14:paraId="3CCA940C" w14:textId="54FF7644" w:rsidR="0029333D" w:rsidRDefault="007246CD" w:rsidP="007246CD">
      <w:pPr>
        <w:pStyle w:val="Heading2"/>
      </w:pPr>
      <w:r>
        <w:lastRenderedPageBreak/>
        <w:t xml:space="preserve">Filtering Group Policy </w:t>
      </w:r>
    </w:p>
    <w:p w14:paraId="429E6D45" w14:textId="135DC5FE" w:rsidR="0029333D" w:rsidRDefault="0029333D" w:rsidP="0029333D">
      <w:pPr>
        <w:rPr>
          <w:noProof/>
        </w:rPr>
      </w:pPr>
      <w:r w:rsidRPr="0029333D">
        <w:rPr>
          <w:noProof/>
        </w:rPr>
        <w:t xml:space="preserve"> </w:t>
      </w:r>
      <w:r w:rsidR="007246CD">
        <w:rPr>
          <w:noProof/>
        </w:rPr>
        <w:t xml:space="preserve">On occasion you will want to prevent a GPO from applying to an individual or group of individuals in an OU. You could create an additional OU and place that user or group of users in the OU and configure the GPOs as necessary, but this is a bit complicated and makes for arbitrary OU creation. A simpler way is to create a group, place the users in that group and deny them permission to apply the GPO. In this step, you will configure a group of users and deny them permission to apply the Application </w:t>
      </w:r>
      <w:r w:rsidR="00BE04EB">
        <w:rPr>
          <w:noProof/>
        </w:rPr>
        <w:t>Deny List</w:t>
      </w:r>
      <w:r w:rsidR="007246CD">
        <w:rPr>
          <w:noProof/>
        </w:rPr>
        <w:t xml:space="preserve"> GPO.</w:t>
      </w:r>
    </w:p>
    <w:p w14:paraId="52D2D2E5" w14:textId="1C73CEC6" w:rsidR="007246CD" w:rsidRDefault="007246CD" w:rsidP="007246CD">
      <w:pPr>
        <w:numPr>
          <w:ilvl w:val="0"/>
          <w:numId w:val="10"/>
        </w:numPr>
      </w:pPr>
      <w:r>
        <w:t xml:space="preserve">On </w:t>
      </w:r>
      <w:r w:rsidRPr="00431D65">
        <w:rPr>
          <w:b/>
        </w:rPr>
        <w:t>CIS256-DC1</w:t>
      </w:r>
      <w:r>
        <w:t xml:space="preserve">, </w:t>
      </w:r>
      <w:r w:rsidRPr="00C66390">
        <w:rPr>
          <w:bCs/>
        </w:rPr>
        <w:t>open</w:t>
      </w:r>
      <w:r w:rsidRPr="00431D65">
        <w:rPr>
          <w:b/>
        </w:rPr>
        <w:t xml:space="preserve"> A</w:t>
      </w:r>
      <w:r w:rsidR="00C66390">
        <w:rPr>
          <w:b/>
        </w:rPr>
        <w:t xml:space="preserve">ctive </w:t>
      </w:r>
      <w:r w:rsidRPr="00431D65">
        <w:rPr>
          <w:b/>
        </w:rPr>
        <w:t>D</w:t>
      </w:r>
      <w:r w:rsidR="00C66390">
        <w:rPr>
          <w:b/>
        </w:rPr>
        <w:t>irectory</w:t>
      </w:r>
      <w:r w:rsidRPr="00431D65">
        <w:rPr>
          <w:b/>
        </w:rPr>
        <w:t xml:space="preserve"> </w:t>
      </w:r>
      <w:r w:rsidR="00C66390">
        <w:rPr>
          <w:b/>
        </w:rPr>
        <w:t>U</w:t>
      </w:r>
      <w:r w:rsidRPr="00431D65">
        <w:rPr>
          <w:b/>
        </w:rPr>
        <w:t xml:space="preserve">sers and </w:t>
      </w:r>
      <w:r w:rsidR="00C66390">
        <w:rPr>
          <w:b/>
        </w:rPr>
        <w:t>C</w:t>
      </w:r>
      <w:r w:rsidRPr="00431D65">
        <w:rPr>
          <w:b/>
        </w:rPr>
        <w:t>omputers</w:t>
      </w:r>
      <w:r w:rsidR="00C66390">
        <w:rPr>
          <w:b/>
        </w:rPr>
        <w:t>.</w:t>
      </w:r>
    </w:p>
    <w:p w14:paraId="7CF18B6E" w14:textId="3BCA36D4" w:rsidR="007246CD" w:rsidRDefault="007246CD" w:rsidP="007246CD">
      <w:pPr>
        <w:numPr>
          <w:ilvl w:val="0"/>
          <w:numId w:val="10"/>
        </w:numPr>
      </w:pPr>
      <w:r w:rsidRPr="00C66390">
        <w:rPr>
          <w:bCs/>
        </w:rPr>
        <w:t>Create</w:t>
      </w:r>
      <w:r>
        <w:t xml:space="preserve"> an </w:t>
      </w:r>
      <w:r w:rsidRPr="00C66390">
        <w:rPr>
          <w:bCs/>
        </w:rPr>
        <w:t>OU</w:t>
      </w:r>
      <w:r>
        <w:t xml:space="preserve"> called </w:t>
      </w:r>
      <w:r w:rsidRPr="00431D65">
        <w:rPr>
          <w:b/>
        </w:rPr>
        <w:t>GPO Exceptions</w:t>
      </w:r>
      <w:r>
        <w:t xml:space="preserve"> in the </w:t>
      </w:r>
      <w:r w:rsidRPr="00C66390">
        <w:rPr>
          <w:bCs/>
        </w:rPr>
        <w:t>root</w:t>
      </w:r>
      <w:r>
        <w:t xml:space="preserve"> of the </w:t>
      </w:r>
      <w:r w:rsidRPr="00C66390">
        <w:rPr>
          <w:bCs/>
        </w:rPr>
        <w:t>domain</w:t>
      </w:r>
      <w:r w:rsidR="00BC0B9D">
        <w:rPr>
          <w:b/>
        </w:rPr>
        <w:t>.</w:t>
      </w:r>
    </w:p>
    <w:p w14:paraId="597EFEE9" w14:textId="6474529F" w:rsidR="007246CD" w:rsidRDefault="007246CD" w:rsidP="007246CD">
      <w:pPr>
        <w:numPr>
          <w:ilvl w:val="1"/>
          <w:numId w:val="10"/>
        </w:numPr>
      </w:pPr>
      <w:r>
        <w:t>This is done because</w:t>
      </w:r>
      <w:r w:rsidR="00EA35A2">
        <w:t xml:space="preserve"> GPO troubleshooting can be complicated and being able to easily find the groups that have been denied permissions to a </w:t>
      </w:r>
      <w:r w:rsidR="0074066C">
        <w:t>GPO</w:t>
      </w:r>
      <w:r w:rsidR="00EA35A2">
        <w:t xml:space="preserve"> is helpful.</w:t>
      </w:r>
    </w:p>
    <w:p w14:paraId="78060589" w14:textId="3E92AFEC" w:rsidR="00EA35A2" w:rsidRDefault="00EA35A2" w:rsidP="00EA35A2">
      <w:pPr>
        <w:numPr>
          <w:ilvl w:val="0"/>
          <w:numId w:val="10"/>
        </w:numPr>
      </w:pPr>
      <w:r w:rsidRPr="00C66390">
        <w:rPr>
          <w:bCs/>
        </w:rPr>
        <w:t>In</w:t>
      </w:r>
      <w:r>
        <w:t xml:space="preserve"> the </w:t>
      </w:r>
      <w:r w:rsidRPr="00431D65">
        <w:rPr>
          <w:b/>
        </w:rPr>
        <w:t xml:space="preserve">GPO Exceptions </w:t>
      </w:r>
      <w:r w:rsidRPr="00C66390">
        <w:rPr>
          <w:bCs/>
        </w:rPr>
        <w:t>OU create a global security group</w:t>
      </w:r>
      <w:r>
        <w:t xml:space="preserve"> named </w:t>
      </w:r>
      <w:r w:rsidRPr="00431D65">
        <w:rPr>
          <w:b/>
        </w:rPr>
        <w:t xml:space="preserve">No Application </w:t>
      </w:r>
      <w:r w:rsidR="00BE04EB">
        <w:rPr>
          <w:b/>
        </w:rPr>
        <w:t>Deny List</w:t>
      </w:r>
      <w:r w:rsidR="00C66390">
        <w:rPr>
          <w:b/>
        </w:rPr>
        <w:t>.</w:t>
      </w:r>
    </w:p>
    <w:p w14:paraId="1A0F5142" w14:textId="47733920" w:rsidR="00EA35A2" w:rsidRDefault="00EA35A2" w:rsidP="00EA35A2">
      <w:pPr>
        <w:numPr>
          <w:ilvl w:val="0"/>
          <w:numId w:val="10"/>
        </w:numPr>
      </w:pPr>
      <w:r w:rsidRPr="00C66390">
        <w:rPr>
          <w:bCs/>
        </w:rPr>
        <w:t>Add</w:t>
      </w:r>
      <w:r>
        <w:t xml:space="preserve"> </w:t>
      </w:r>
      <w:r w:rsidR="00B15D49">
        <w:rPr>
          <w:b/>
        </w:rPr>
        <w:t>Mary Cook</w:t>
      </w:r>
      <w:r>
        <w:t xml:space="preserve"> to the </w:t>
      </w:r>
      <w:r w:rsidRPr="00431D65">
        <w:rPr>
          <w:b/>
        </w:rPr>
        <w:t xml:space="preserve">No Application </w:t>
      </w:r>
      <w:r w:rsidR="00BE04EB">
        <w:rPr>
          <w:b/>
        </w:rPr>
        <w:t>Deny List</w:t>
      </w:r>
      <w:r>
        <w:t xml:space="preserve"> group</w:t>
      </w:r>
      <w:r w:rsidR="00C66390">
        <w:t>.</w:t>
      </w:r>
    </w:p>
    <w:p w14:paraId="58AD0773" w14:textId="2A634D21" w:rsidR="00EA35A2" w:rsidRDefault="00EA35A2" w:rsidP="00EA35A2">
      <w:pPr>
        <w:numPr>
          <w:ilvl w:val="0"/>
          <w:numId w:val="10"/>
        </w:numPr>
      </w:pPr>
      <w:r w:rsidRPr="00431D65">
        <w:rPr>
          <w:b/>
        </w:rPr>
        <w:t>Open</w:t>
      </w:r>
      <w:r>
        <w:t xml:space="preserve"> the </w:t>
      </w:r>
      <w:r w:rsidRPr="00431D65">
        <w:rPr>
          <w:b/>
        </w:rPr>
        <w:t>GPMC</w:t>
      </w:r>
      <w:r>
        <w:t xml:space="preserve"> console</w:t>
      </w:r>
      <w:r w:rsidR="00C66390">
        <w:t>.</w:t>
      </w:r>
    </w:p>
    <w:p w14:paraId="0103A2A5" w14:textId="54927087" w:rsidR="00EA35A2" w:rsidRDefault="00A650A0" w:rsidP="002A5718">
      <w:pPr>
        <w:numPr>
          <w:ilvl w:val="0"/>
          <w:numId w:val="10"/>
        </w:numPr>
      </w:pPr>
      <w:r w:rsidRPr="002A5718">
        <w:rPr>
          <w:noProof/>
        </w:rPr>
        <w:drawing>
          <wp:anchor distT="0" distB="0" distL="114300" distR="114300" simplePos="0" relativeHeight="251679744" behindDoc="0" locked="0" layoutInCell="1" allowOverlap="1" wp14:anchorId="36FBB73B" wp14:editId="76D00A0D">
            <wp:simplePos x="0" y="0"/>
            <wp:positionH relativeFrom="margin">
              <wp:align>right</wp:align>
            </wp:positionH>
            <wp:positionV relativeFrom="paragraph">
              <wp:posOffset>431165</wp:posOffset>
            </wp:positionV>
            <wp:extent cx="5705475" cy="922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05475" cy="922020"/>
                    </a:xfrm>
                    <a:prstGeom prst="rect">
                      <a:avLst/>
                    </a:prstGeom>
                  </pic:spPr>
                </pic:pic>
              </a:graphicData>
            </a:graphic>
            <wp14:sizeRelH relativeFrom="margin">
              <wp14:pctWidth>0</wp14:pctWidth>
            </wp14:sizeRelH>
            <wp14:sizeRelV relativeFrom="margin">
              <wp14:pctHeight>0</wp14:pctHeight>
            </wp14:sizeRelV>
          </wp:anchor>
        </w:drawing>
      </w:r>
      <w:r w:rsidR="00EA35A2" w:rsidRPr="2B2E58B1">
        <w:rPr>
          <w:b/>
          <w:bCs/>
        </w:rPr>
        <w:t>Select</w:t>
      </w:r>
      <w:r w:rsidR="00EA35A2">
        <w:t xml:space="preserve"> the </w:t>
      </w:r>
      <w:r w:rsidR="00EA35A2" w:rsidRPr="2B2E58B1">
        <w:rPr>
          <w:b/>
          <w:bCs/>
        </w:rPr>
        <w:t xml:space="preserve">Application </w:t>
      </w:r>
      <w:r w:rsidR="00BE04EB" w:rsidRPr="2B2E58B1">
        <w:rPr>
          <w:b/>
          <w:bCs/>
        </w:rPr>
        <w:t>Deny List</w:t>
      </w:r>
      <w:r w:rsidR="00EA35A2">
        <w:t xml:space="preserve"> policy and </w:t>
      </w:r>
      <w:r w:rsidR="00EA35A2" w:rsidRPr="2B2E58B1">
        <w:rPr>
          <w:b/>
          <w:bCs/>
        </w:rPr>
        <w:t>select</w:t>
      </w:r>
      <w:r w:rsidR="00EA35A2">
        <w:t xml:space="preserve"> the </w:t>
      </w:r>
      <w:r w:rsidR="00EA35A2" w:rsidRPr="2B2E58B1">
        <w:rPr>
          <w:b/>
          <w:bCs/>
        </w:rPr>
        <w:t>Delegation</w:t>
      </w:r>
      <w:r w:rsidR="00EA35A2">
        <w:t xml:space="preserve"> </w:t>
      </w:r>
      <w:r w:rsidR="00EA35A2" w:rsidRPr="2B2E58B1">
        <w:rPr>
          <w:b/>
          <w:bCs/>
        </w:rPr>
        <w:t>tab</w:t>
      </w:r>
      <w:r w:rsidR="00EA35A2">
        <w:t>. The default permissions are shown in the figure below.</w:t>
      </w:r>
      <w:r w:rsidR="00EA35A2" w:rsidRPr="00EA35A2">
        <w:rPr>
          <w:noProof/>
        </w:rPr>
        <w:t xml:space="preserve"> </w:t>
      </w:r>
    </w:p>
    <w:p w14:paraId="03833B95" w14:textId="21D033D6" w:rsidR="00EA35A2" w:rsidRDefault="00A650A0" w:rsidP="00EA35A2">
      <w:pPr>
        <w:numPr>
          <w:ilvl w:val="0"/>
          <w:numId w:val="10"/>
        </w:numPr>
      </w:pPr>
      <w:r w:rsidRPr="00C66390">
        <w:rPr>
          <w:noProof/>
        </w:rPr>
        <w:drawing>
          <wp:anchor distT="0" distB="0" distL="114300" distR="114300" simplePos="0" relativeHeight="251680768" behindDoc="1" locked="0" layoutInCell="1" allowOverlap="1" wp14:anchorId="2869006F" wp14:editId="6C6ABD8E">
            <wp:simplePos x="0" y="0"/>
            <wp:positionH relativeFrom="margin">
              <wp:align>right</wp:align>
            </wp:positionH>
            <wp:positionV relativeFrom="paragraph">
              <wp:posOffset>1174750</wp:posOffset>
            </wp:positionV>
            <wp:extent cx="1647825" cy="2046605"/>
            <wp:effectExtent l="0" t="0" r="9525" b="0"/>
            <wp:wrapTight wrapText="left">
              <wp:wrapPolygon edited="0">
                <wp:start x="0" y="0"/>
                <wp:lineTo x="0" y="21312"/>
                <wp:lineTo x="21475" y="21312"/>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47825" cy="2046605"/>
                    </a:xfrm>
                    <a:prstGeom prst="rect">
                      <a:avLst/>
                    </a:prstGeom>
                  </pic:spPr>
                </pic:pic>
              </a:graphicData>
            </a:graphic>
            <wp14:sizeRelH relativeFrom="margin">
              <wp14:pctWidth>0</wp14:pctWidth>
            </wp14:sizeRelH>
            <wp14:sizeRelV relativeFrom="margin">
              <wp14:pctHeight>0</wp14:pctHeight>
            </wp14:sizeRelV>
          </wp:anchor>
        </w:drawing>
      </w:r>
      <w:r w:rsidR="00EA35A2" w:rsidRPr="00C66390">
        <w:t>In</w:t>
      </w:r>
      <w:r w:rsidR="00EA35A2">
        <w:t xml:space="preserve"> the </w:t>
      </w:r>
      <w:r w:rsidR="00EA35A2" w:rsidRPr="2B2E58B1">
        <w:rPr>
          <w:b/>
          <w:bCs/>
        </w:rPr>
        <w:t>Delegation</w:t>
      </w:r>
      <w:r w:rsidR="00EA35A2">
        <w:t xml:space="preserve"> window, </w:t>
      </w:r>
      <w:r w:rsidR="00EA35A2" w:rsidRPr="00C66390">
        <w:t>click</w:t>
      </w:r>
      <w:r w:rsidR="00EA35A2">
        <w:t xml:space="preserve"> the </w:t>
      </w:r>
      <w:r w:rsidR="00EA35A2" w:rsidRPr="2B2E58B1">
        <w:rPr>
          <w:b/>
          <w:bCs/>
        </w:rPr>
        <w:t>Advanced</w:t>
      </w:r>
      <w:r w:rsidR="00EA35A2">
        <w:t xml:space="preserve">… button to </w:t>
      </w:r>
      <w:r w:rsidR="00EA35A2" w:rsidRPr="00C66390">
        <w:t>open</w:t>
      </w:r>
      <w:r w:rsidR="00EA35A2">
        <w:t xml:space="preserve"> the </w:t>
      </w:r>
      <w:r w:rsidR="00EA35A2" w:rsidRPr="2B2E58B1">
        <w:rPr>
          <w:b/>
          <w:bCs/>
        </w:rPr>
        <w:t xml:space="preserve">Application </w:t>
      </w:r>
      <w:r w:rsidR="00BE04EB" w:rsidRPr="2B2E58B1">
        <w:rPr>
          <w:b/>
          <w:bCs/>
        </w:rPr>
        <w:t>Deny List</w:t>
      </w:r>
      <w:r w:rsidR="00EA35A2" w:rsidRPr="2B2E58B1">
        <w:rPr>
          <w:b/>
          <w:bCs/>
        </w:rPr>
        <w:t xml:space="preserve"> Security Settings</w:t>
      </w:r>
      <w:r w:rsidR="00EA35A2">
        <w:t xml:space="preserve"> dialog box</w:t>
      </w:r>
      <w:r w:rsidR="00C66390">
        <w:t>.</w:t>
      </w:r>
    </w:p>
    <w:p w14:paraId="5C9179FA" w14:textId="4B614B2B" w:rsidR="00EA35A2" w:rsidRDefault="00EA35A2" w:rsidP="00EA35A2">
      <w:pPr>
        <w:numPr>
          <w:ilvl w:val="0"/>
          <w:numId w:val="10"/>
        </w:numPr>
      </w:pPr>
      <w:r w:rsidRPr="00C66390">
        <w:rPr>
          <w:bCs/>
        </w:rPr>
        <w:t>Click</w:t>
      </w:r>
      <w:r>
        <w:t xml:space="preserve"> the </w:t>
      </w:r>
      <w:r w:rsidRPr="00431D65">
        <w:rPr>
          <w:b/>
        </w:rPr>
        <w:t>Add</w:t>
      </w:r>
      <w:r>
        <w:t xml:space="preserve">… button and add the </w:t>
      </w:r>
      <w:r w:rsidRPr="00431D65">
        <w:rPr>
          <w:b/>
        </w:rPr>
        <w:t xml:space="preserve">No Application </w:t>
      </w:r>
      <w:r w:rsidR="00BE04EB">
        <w:rPr>
          <w:b/>
        </w:rPr>
        <w:t>Deny List</w:t>
      </w:r>
      <w:r>
        <w:t xml:space="preserve"> group</w:t>
      </w:r>
      <w:r w:rsidR="00C66390">
        <w:t>.</w:t>
      </w:r>
    </w:p>
    <w:p w14:paraId="54014FA8" w14:textId="6E8D93D3" w:rsidR="00431D65" w:rsidRDefault="00EA35A2" w:rsidP="00EA35A2">
      <w:pPr>
        <w:numPr>
          <w:ilvl w:val="0"/>
          <w:numId w:val="10"/>
        </w:numPr>
      </w:pPr>
      <w:r w:rsidRPr="00C66390">
        <w:rPr>
          <w:bCs/>
        </w:rPr>
        <w:t>Configure</w:t>
      </w:r>
      <w:r>
        <w:t xml:space="preserve"> the </w:t>
      </w:r>
      <w:r w:rsidRPr="00C66390">
        <w:rPr>
          <w:bCs/>
        </w:rPr>
        <w:t>permission</w:t>
      </w:r>
      <w:r w:rsidR="00C66390">
        <w:rPr>
          <w:bCs/>
        </w:rPr>
        <w:t>s</w:t>
      </w:r>
      <w:r>
        <w:t xml:space="preserve"> so that the group is </w:t>
      </w:r>
      <w:r w:rsidRPr="00431D65">
        <w:rPr>
          <w:b/>
        </w:rPr>
        <w:t>denied</w:t>
      </w:r>
      <w:r>
        <w:t xml:space="preserve"> permission to </w:t>
      </w:r>
      <w:r w:rsidRPr="00431D65">
        <w:rPr>
          <w:b/>
        </w:rPr>
        <w:t>Apply group policy</w:t>
      </w:r>
      <w:r>
        <w:t xml:space="preserve"> as shown in the figure.</w:t>
      </w:r>
    </w:p>
    <w:p w14:paraId="5159C6D5" w14:textId="486CF260" w:rsidR="00431D65" w:rsidRDefault="00431D65" w:rsidP="00A650A0">
      <w:pPr>
        <w:numPr>
          <w:ilvl w:val="0"/>
          <w:numId w:val="10"/>
        </w:numPr>
      </w:pPr>
      <w:r w:rsidRPr="00C66390">
        <w:rPr>
          <w:bCs/>
          <w:noProof/>
        </w:rPr>
        <w:t>Close</w:t>
      </w:r>
      <w:r>
        <w:rPr>
          <w:noProof/>
        </w:rPr>
        <w:t xml:space="preserve"> the dialog box and </w:t>
      </w:r>
      <w:r w:rsidRPr="00C66390">
        <w:rPr>
          <w:bCs/>
          <w:noProof/>
        </w:rPr>
        <w:t>verify</w:t>
      </w:r>
      <w:r>
        <w:rPr>
          <w:noProof/>
        </w:rPr>
        <w:t xml:space="preserve"> that the </w:t>
      </w:r>
      <w:r w:rsidRPr="00431D65">
        <w:rPr>
          <w:b/>
          <w:noProof/>
        </w:rPr>
        <w:t xml:space="preserve">No Application </w:t>
      </w:r>
      <w:r w:rsidR="00BE04EB">
        <w:rPr>
          <w:b/>
          <w:noProof/>
        </w:rPr>
        <w:t>Deny List</w:t>
      </w:r>
      <w:r>
        <w:rPr>
          <w:noProof/>
        </w:rPr>
        <w:t xml:space="preserve"> entry is shown in the </w:t>
      </w:r>
      <w:r w:rsidRPr="009E71DC">
        <w:rPr>
          <w:b/>
          <w:bCs/>
          <w:noProof/>
        </w:rPr>
        <w:t>Delegation</w:t>
      </w:r>
      <w:r>
        <w:rPr>
          <w:noProof/>
        </w:rPr>
        <w:t xml:space="preserve"> window and it has </w:t>
      </w:r>
      <w:r w:rsidRPr="009E71DC">
        <w:rPr>
          <w:b/>
          <w:bCs/>
          <w:noProof/>
        </w:rPr>
        <w:t>Custom</w:t>
      </w:r>
      <w:r>
        <w:rPr>
          <w:noProof/>
        </w:rPr>
        <w:t xml:space="preserve"> in the </w:t>
      </w:r>
      <w:r w:rsidRPr="009E71DC">
        <w:rPr>
          <w:b/>
          <w:bCs/>
          <w:noProof/>
        </w:rPr>
        <w:t>Allowed Permissions</w:t>
      </w:r>
      <w:r>
        <w:rPr>
          <w:noProof/>
        </w:rPr>
        <w:t xml:space="preserve"> colum</w:t>
      </w:r>
      <w:r w:rsidR="00C66390">
        <w:rPr>
          <w:noProof/>
        </w:rPr>
        <w:t>.</w:t>
      </w:r>
    </w:p>
    <w:p w14:paraId="127711AA" w14:textId="77777777" w:rsidR="00C66390" w:rsidRDefault="00C66390">
      <w:pPr>
        <w:keepLines w:val="0"/>
        <w:spacing w:before="100" w:after="200"/>
        <w:rPr>
          <w:noProof/>
        </w:rPr>
      </w:pPr>
      <w:r>
        <w:rPr>
          <w:noProof/>
        </w:rPr>
        <w:br w:type="page"/>
      </w:r>
    </w:p>
    <w:p w14:paraId="7C2DBB4F" w14:textId="28BA69BC" w:rsidR="00EA35A2" w:rsidRDefault="00EA35A2" w:rsidP="00EA35A2">
      <w:pPr>
        <w:numPr>
          <w:ilvl w:val="0"/>
          <w:numId w:val="10"/>
        </w:numPr>
      </w:pPr>
      <w:r w:rsidRPr="00EA35A2">
        <w:rPr>
          <w:noProof/>
        </w:rPr>
        <w:lastRenderedPageBreak/>
        <w:t xml:space="preserve"> </w:t>
      </w:r>
      <w:r w:rsidR="00431D65" w:rsidRPr="00C66390">
        <w:rPr>
          <w:bCs/>
          <w:noProof/>
        </w:rPr>
        <w:t>Verify</w:t>
      </w:r>
      <w:r w:rsidR="00431D65">
        <w:rPr>
          <w:noProof/>
        </w:rPr>
        <w:t xml:space="preserve"> that the </w:t>
      </w:r>
      <w:r w:rsidR="00431D65" w:rsidRPr="00C66390">
        <w:rPr>
          <w:bCs/>
          <w:noProof/>
        </w:rPr>
        <w:t>policy no longer</w:t>
      </w:r>
      <w:r w:rsidR="00431D65">
        <w:rPr>
          <w:noProof/>
        </w:rPr>
        <w:t xml:space="preserve"> is being </w:t>
      </w:r>
      <w:r w:rsidR="00431D65" w:rsidRPr="00C66390">
        <w:rPr>
          <w:bCs/>
          <w:noProof/>
        </w:rPr>
        <w:t>applied</w:t>
      </w:r>
      <w:r w:rsidR="00431D65">
        <w:rPr>
          <w:noProof/>
        </w:rPr>
        <w:t xml:space="preserve"> to </w:t>
      </w:r>
      <w:r w:rsidR="00B15D49">
        <w:rPr>
          <w:b/>
          <w:noProof/>
        </w:rPr>
        <w:t>Mary Cook</w:t>
      </w:r>
      <w:r w:rsidR="00431D65">
        <w:rPr>
          <w:noProof/>
        </w:rPr>
        <w:t xml:space="preserve"> by logging in and out of the </w:t>
      </w:r>
      <w:r w:rsidR="00431D65" w:rsidRPr="00340847">
        <w:rPr>
          <w:b/>
          <w:bCs/>
          <w:noProof/>
        </w:rPr>
        <w:t>CIS256-Client1</w:t>
      </w:r>
      <w:r w:rsidR="00431D65">
        <w:rPr>
          <w:noProof/>
        </w:rPr>
        <w:t xml:space="preserve"> machine and verifying that he can now open </w:t>
      </w:r>
      <w:r w:rsidR="00431D65" w:rsidRPr="00C66390">
        <w:rPr>
          <w:b/>
          <w:bCs/>
          <w:noProof/>
        </w:rPr>
        <w:t>Notepad</w:t>
      </w:r>
      <w:r w:rsidR="00C66390">
        <w:rPr>
          <w:noProof/>
        </w:rPr>
        <w:t>.</w:t>
      </w:r>
    </w:p>
    <w:p w14:paraId="74E8A5BB" w14:textId="53C9230D" w:rsidR="00934F45" w:rsidRDefault="00934F45" w:rsidP="00934F45">
      <w:r w:rsidRPr="00A650A0">
        <w:rPr>
          <w:b/>
        </w:rPr>
        <w:t>Note</w:t>
      </w:r>
      <w:r>
        <w:t>: you ma</w:t>
      </w:r>
      <w:r w:rsidR="00864C72">
        <w:t xml:space="preserve">y have to log out and back </w:t>
      </w:r>
      <w:r w:rsidR="00736C78">
        <w:t xml:space="preserve">an additional </w:t>
      </w:r>
      <w:r w:rsidR="00864C72">
        <w:t>time to upda</w:t>
      </w:r>
      <w:r w:rsidR="007D79CA">
        <w:t xml:space="preserve">te your access token to reflect that you are a member of the No Application </w:t>
      </w:r>
      <w:r w:rsidR="00BE04EB">
        <w:t>Deny List</w:t>
      </w:r>
      <w:r w:rsidR="007D79CA">
        <w:t xml:space="preserve"> group.</w:t>
      </w:r>
    </w:p>
    <w:p w14:paraId="0177AF0D" w14:textId="77777777" w:rsidR="002879F7" w:rsidRDefault="00431D65" w:rsidP="002879F7">
      <w:pPr>
        <w:pStyle w:val="Heading2"/>
      </w:pPr>
      <w:r>
        <w:t>Submission requirements</w:t>
      </w:r>
    </w:p>
    <w:p w14:paraId="2115A191" w14:textId="77777777" w:rsidR="00D40364" w:rsidRDefault="00D40364" w:rsidP="00D40364">
      <w:pPr>
        <w:pStyle w:val="ListParagraph"/>
        <w:numPr>
          <w:ilvl w:val="0"/>
          <w:numId w:val="15"/>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55E403F4" w14:textId="77777777" w:rsidR="00D40364" w:rsidRDefault="00D40364" w:rsidP="00D40364">
      <w:pPr>
        <w:pStyle w:val="ListParagraph"/>
        <w:numPr>
          <w:ilvl w:val="0"/>
          <w:numId w:val="15"/>
        </w:numPr>
      </w:pPr>
      <w:r>
        <w:t>Check your lab by running the following command:</w:t>
      </w:r>
    </w:p>
    <w:p w14:paraId="013E29C8" w14:textId="5D5B9448" w:rsidR="008F1F23" w:rsidRPr="00816BC0" w:rsidRDefault="008F1F23" w:rsidP="008F1F23">
      <w:pPr>
        <w:pStyle w:val="CommandLine"/>
      </w:pPr>
      <w:r>
        <w:t>Invoke-Pester -Path C:\Scripts</w:t>
      </w:r>
      <w:r w:rsidR="00B80416">
        <w:t>\</w:t>
      </w:r>
      <w:r w:rsidR="00C66390" w:rsidRPr="00C66390">
        <w:t>GP14-Modifying_Group_Policy</w:t>
      </w:r>
      <w:r w:rsidR="00410DFC">
        <w:t xml:space="preserve"> </w:t>
      </w:r>
      <w:r w:rsidR="00C66390" w:rsidRPr="00C66390">
        <w:t>_Processing.test.ps1</w:t>
      </w:r>
    </w:p>
    <w:p w14:paraId="6E043D00" w14:textId="77777777" w:rsidR="00410DFC" w:rsidRDefault="00410DFC" w:rsidP="00410DFC">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33A518A5" w14:textId="77777777" w:rsidR="00410DFC" w:rsidRDefault="00410DFC" w:rsidP="00410DFC">
      <w:pPr>
        <w:spacing w:before="0" w:after="0"/>
      </w:pPr>
      <w:r>
        <w:t xml:space="preserve">If you want to see more detail, add </w:t>
      </w:r>
      <w:r w:rsidRPr="00F30019">
        <w:rPr>
          <w:b/>
          <w:bCs/>
        </w:rPr>
        <w:t>-Output Detailed</w:t>
      </w:r>
      <w:r>
        <w:t xml:space="preserve"> to the command.  This may assist you with troubleshooting</w:t>
      </w:r>
    </w:p>
    <w:p w14:paraId="5FAF3E4B" w14:textId="0FE7BA90" w:rsidR="00410DFC" w:rsidRPr="005949A7" w:rsidRDefault="00410DFC" w:rsidP="00410DFC">
      <w:pPr>
        <w:pStyle w:val="CommandLine"/>
      </w:pPr>
      <w:r>
        <w:t>Invoke-Pester -Path C:\Scripts\</w:t>
      </w:r>
      <w:r w:rsidRPr="00C66390">
        <w:t>GP14-Modifying_Group_Policy</w:t>
      </w:r>
      <w:r>
        <w:t xml:space="preserve"> </w:t>
      </w:r>
      <w:r w:rsidRPr="00C66390">
        <w:t>_Processing.test.ps1</w:t>
      </w:r>
      <w:r>
        <w:t xml:space="preserve"> -Output Detailed</w:t>
      </w:r>
    </w:p>
    <w:p w14:paraId="7E063578" w14:textId="70AE86A7" w:rsidR="00A650A0" w:rsidRPr="00410DFC" w:rsidRDefault="00410DFC" w:rsidP="00410DFC">
      <w:pPr>
        <w:pStyle w:val="ListParagraph"/>
        <w:numPr>
          <w:ilvl w:val="0"/>
          <w:numId w:val="15"/>
        </w:numPr>
        <w:rPr>
          <w:rFonts w:ascii="Calibri" w:eastAsia="Times New Roman" w:hAnsi="Calibri" w:cs="Times New Roman"/>
        </w:rPr>
      </w:pPr>
      <w:r w:rsidRPr="00410DFC">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410DFC">
        <w:rPr>
          <w:rFonts w:eastAsia="Times New Roman"/>
          <w:b/>
          <w:bCs/>
        </w:rPr>
        <w:t>Correct</w:t>
      </w:r>
      <w:r w:rsidRPr="00410DFC">
        <w:rPr>
          <w:rFonts w:eastAsia="Times New Roman"/>
        </w:rPr>
        <w:t xml:space="preserve"> any </w:t>
      </w:r>
      <w:r w:rsidRPr="00410DFC">
        <w:rPr>
          <w:rFonts w:eastAsia="Times New Roman"/>
          <w:b/>
          <w:bCs/>
        </w:rPr>
        <w:t>errors</w:t>
      </w:r>
      <w:r w:rsidRPr="00410DFC">
        <w:rPr>
          <w:rFonts w:eastAsia="Times New Roman"/>
        </w:rPr>
        <w:t xml:space="preserve"> you may have and run the script until all the output has no red. </w:t>
      </w:r>
      <w:r>
        <w:t>You should see the output like the images below</w:t>
      </w:r>
      <w:r w:rsidR="00400879" w:rsidRPr="00400879">
        <w:rPr>
          <w:rFonts w:ascii="Calibri" w:eastAsia="Times New Roman" w:hAnsi="Calibri" w:cs="Times New Roman"/>
        </w:rPr>
        <w:drawing>
          <wp:inline distT="0" distB="0" distL="0" distR="0" wp14:anchorId="1610ADA5" wp14:editId="18E24B5D">
            <wp:extent cx="5734850" cy="448690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5734850" cy="4486901"/>
                    </a:xfrm>
                    <a:prstGeom prst="rect">
                      <a:avLst/>
                    </a:prstGeom>
                  </pic:spPr>
                </pic:pic>
              </a:graphicData>
            </a:graphic>
          </wp:inline>
        </w:drawing>
      </w:r>
    </w:p>
    <w:p w14:paraId="521E6ABB" w14:textId="7A34297F" w:rsidR="00DC7F95" w:rsidRPr="00DC7F95" w:rsidRDefault="00DC7F95" w:rsidP="00A971F5">
      <w:pPr>
        <w:pStyle w:val="ListParagraph"/>
        <w:numPr>
          <w:ilvl w:val="0"/>
          <w:numId w:val="15"/>
        </w:numPr>
        <w:rPr>
          <w:rFonts w:ascii="Calibri" w:eastAsia="Times New Roman" w:hAnsi="Calibri" w:cs="Times New Roman"/>
          <w:szCs w:val="24"/>
        </w:r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DC7F95">
        <w:rPr>
          <w:b/>
          <w:bCs/>
        </w:rPr>
        <w:t>one line of overlap</w:t>
      </w:r>
      <w:r>
        <w:t xml:space="preserve"> in the snippets.  The text in the snippets </w:t>
      </w:r>
      <w:r w:rsidRPr="00DC7F95">
        <w:rPr>
          <w:b/>
          <w:bCs/>
        </w:rPr>
        <w:t>must be legible</w:t>
      </w:r>
      <w:r>
        <w:t xml:space="preserve"> when pasted into the Word document. Paste the snippet(s) into a </w:t>
      </w:r>
      <w:r w:rsidRPr="00DC7F95">
        <w:rPr>
          <w:b/>
          <w:bCs/>
        </w:rPr>
        <w:t>new</w:t>
      </w:r>
      <w:r>
        <w:t xml:space="preserve"> </w:t>
      </w:r>
      <w:r w:rsidRPr="00DC7F95">
        <w:rPr>
          <w:b/>
          <w:bCs/>
        </w:rPr>
        <w:t>Word</w:t>
      </w:r>
      <w:r>
        <w:t xml:space="preserve"> </w:t>
      </w:r>
      <w:r w:rsidRPr="00DC7F95">
        <w:rPr>
          <w:b/>
          <w:bCs/>
        </w:rPr>
        <w:t>document</w:t>
      </w:r>
      <w:r>
        <w:rPr>
          <w:b/>
          <w:bCs/>
        </w:rPr>
        <w:t>.</w:t>
      </w:r>
      <w:r w:rsidRPr="00DC7F95">
        <w:rPr>
          <w:rFonts w:ascii="Calibri" w:eastAsia="Times New Roman" w:hAnsi="Calibri" w:cs="Times New Roman"/>
          <w:szCs w:val="24"/>
        </w:rPr>
        <w:t xml:space="preserve"> </w:t>
      </w:r>
      <w:r>
        <w:rPr>
          <w:rFonts w:ascii="Calibri" w:eastAsia="Times New Roman" w:hAnsi="Calibri" w:cs="Times New Roman"/>
          <w:szCs w:val="24"/>
        </w:rPr>
        <w:t xml:space="preserve">Save the file as </w:t>
      </w:r>
      <w:r w:rsidRPr="009E00A3">
        <w:rPr>
          <w:rFonts w:ascii="Calibri" w:eastAsia="Times New Roman" w:hAnsi="Calibri" w:cs="Times New Roman"/>
          <w:b/>
          <w:bCs/>
          <w:szCs w:val="24"/>
        </w:rPr>
        <w:t>GPO_</w:t>
      </w:r>
      <w:r>
        <w:rPr>
          <w:rFonts w:ascii="Calibri" w:eastAsia="Times New Roman" w:hAnsi="Calibri" w:cs="Times New Roman"/>
          <w:b/>
          <w:bCs/>
          <w:szCs w:val="24"/>
        </w:rPr>
        <w:t>Processing</w:t>
      </w:r>
      <w:r>
        <w:rPr>
          <w:b/>
          <w:bCs/>
        </w:rPr>
        <w:t>_</w:t>
      </w:r>
      <w:r>
        <w:rPr>
          <w:b/>
          <w:bCs/>
          <w:i/>
          <w:iCs/>
        </w:rPr>
        <w:t>Firstname</w:t>
      </w:r>
      <w:r>
        <w:rPr>
          <w:b/>
          <w:bCs/>
        </w:rPr>
        <w:t>_</w:t>
      </w:r>
      <w:r>
        <w:rPr>
          <w:b/>
          <w:bCs/>
          <w:i/>
          <w:iCs/>
        </w:rPr>
        <w:t>LastName</w:t>
      </w:r>
      <w:r>
        <w:t xml:space="preserve"> (where </w:t>
      </w:r>
      <w:r>
        <w:rPr>
          <w:b/>
          <w:bCs/>
          <w:i/>
          <w:iCs/>
        </w:rPr>
        <w:t xml:space="preserve">Firstname </w:t>
      </w:r>
      <w:r>
        <w:t xml:space="preserve">is your first name and </w:t>
      </w:r>
      <w:r>
        <w:rPr>
          <w:b/>
          <w:bCs/>
          <w:i/>
          <w:iCs/>
        </w:rPr>
        <w:t xml:space="preserve">Lastname </w:t>
      </w:r>
      <w:r>
        <w:t>is your last name).</w:t>
      </w:r>
    </w:p>
    <w:p w14:paraId="6693D339" w14:textId="1FBED4A0" w:rsidR="00410DFC" w:rsidRPr="00DC7F95" w:rsidRDefault="00DC7F95" w:rsidP="00A971F5">
      <w:pPr>
        <w:pStyle w:val="ListParagraph"/>
        <w:numPr>
          <w:ilvl w:val="0"/>
          <w:numId w:val="15"/>
        </w:numPr>
        <w:rPr>
          <w:rFonts w:ascii="Calibri" w:eastAsia="Times New Roman" w:hAnsi="Calibri" w:cs="Times New Roman"/>
          <w:szCs w:val="24"/>
        </w:rPr>
      </w:pPr>
      <w:r w:rsidRPr="00DC7F95">
        <w:rPr>
          <w:b/>
          <w:bCs/>
        </w:rPr>
        <w:t>Upload</w:t>
      </w:r>
      <w:r w:rsidRPr="00664BC7">
        <w:t xml:space="preserve"> the </w:t>
      </w:r>
      <w:r w:rsidRPr="00DC7F95">
        <w:rPr>
          <w:b/>
          <w:bCs/>
        </w:rPr>
        <w:t>document</w:t>
      </w:r>
      <w:r w:rsidRPr="00664BC7">
        <w:t xml:space="preserve"> in the submission area of the assignment</w:t>
      </w:r>
      <w:r>
        <w:t>.</w:t>
      </w:r>
    </w:p>
    <w:sectPr w:rsidR="00410DFC" w:rsidRPr="00DC7F95" w:rsidSect="0083623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C0651" w14:textId="77777777" w:rsidR="00404ABC" w:rsidRDefault="00404ABC" w:rsidP="002879F7">
      <w:pPr>
        <w:spacing w:before="0" w:after="0" w:line="240" w:lineRule="auto"/>
      </w:pPr>
      <w:r>
        <w:separator/>
      </w:r>
    </w:p>
  </w:endnote>
  <w:endnote w:type="continuationSeparator" w:id="0">
    <w:p w14:paraId="5C55CAD0" w14:textId="77777777" w:rsidR="00404ABC" w:rsidRDefault="00404ABC"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BC1E" w14:textId="77777777" w:rsidR="00404ABC" w:rsidRDefault="00404ABC" w:rsidP="002879F7">
      <w:pPr>
        <w:spacing w:before="0" w:after="0" w:line="240" w:lineRule="auto"/>
      </w:pPr>
      <w:r>
        <w:separator/>
      </w:r>
    </w:p>
  </w:footnote>
  <w:footnote w:type="continuationSeparator" w:id="0">
    <w:p w14:paraId="6CEFF159" w14:textId="77777777" w:rsidR="00404ABC" w:rsidRDefault="00404ABC"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C9B8" w14:textId="5C4B0DBE" w:rsidR="002879F7" w:rsidRPr="002879F7" w:rsidRDefault="2B2E58B1" w:rsidP="002879F7">
    <w:pPr>
      <w:pStyle w:val="Title"/>
      <w:rPr>
        <w:sz w:val="36"/>
        <w:szCs w:val="36"/>
      </w:rPr>
    </w:pPr>
    <w:r w:rsidRPr="2B2E58B1">
      <w:rPr>
        <w:sz w:val="36"/>
        <w:szCs w:val="36"/>
      </w:rPr>
      <w:t xml:space="preserve">Guided practice – Modifying Group POlicy processing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406FAC"/>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5340CC"/>
    <w:multiLevelType w:val="hybridMultilevel"/>
    <w:tmpl w:val="ED68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523A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6F78D1"/>
    <w:multiLevelType w:val="hybridMultilevel"/>
    <w:tmpl w:val="925A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50520"/>
    <w:multiLevelType w:val="hybridMultilevel"/>
    <w:tmpl w:val="792E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74BDE"/>
    <w:multiLevelType w:val="hybridMultilevel"/>
    <w:tmpl w:val="AFD8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B4676"/>
    <w:multiLevelType w:val="hybridMultilevel"/>
    <w:tmpl w:val="8AF45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6673B"/>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0B6AFC"/>
    <w:multiLevelType w:val="hybridMultilevel"/>
    <w:tmpl w:val="785C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0603B"/>
    <w:multiLevelType w:val="hybridMultilevel"/>
    <w:tmpl w:val="111C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4172C"/>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E34770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8"/>
  </w:num>
  <w:num w:numId="3">
    <w:abstractNumId w:val="5"/>
  </w:num>
  <w:num w:numId="4">
    <w:abstractNumId w:val="11"/>
  </w:num>
  <w:num w:numId="5">
    <w:abstractNumId w:val="2"/>
  </w:num>
  <w:num w:numId="6">
    <w:abstractNumId w:val="6"/>
  </w:num>
  <w:num w:numId="7">
    <w:abstractNumId w:val="1"/>
  </w:num>
  <w:num w:numId="8">
    <w:abstractNumId w:val="13"/>
  </w:num>
  <w:num w:numId="9">
    <w:abstractNumId w:val="4"/>
  </w:num>
  <w:num w:numId="10">
    <w:abstractNumId w:val="12"/>
  </w:num>
  <w:num w:numId="11">
    <w:abstractNumId w:val="9"/>
  </w:num>
  <w:num w:numId="12">
    <w:abstractNumId w:val="10"/>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0" w:nlCheck="1" w:checkStyle="0"/>
  <w:activeWritingStyle w:appName="MSWord" w:lang="en-US" w:vendorID="64" w:dllVersion="6" w:nlCheck="1" w:checkStyle="1"/>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9E"/>
    <w:rsid w:val="0005727C"/>
    <w:rsid w:val="00066E47"/>
    <w:rsid w:val="00074EA8"/>
    <w:rsid w:val="00090889"/>
    <w:rsid w:val="000F677F"/>
    <w:rsid w:val="0019341C"/>
    <w:rsid w:val="001A642B"/>
    <w:rsid w:val="001C6DED"/>
    <w:rsid w:val="00223B53"/>
    <w:rsid w:val="00243113"/>
    <w:rsid w:val="00260858"/>
    <w:rsid w:val="00285054"/>
    <w:rsid w:val="002879F7"/>
    <w:rsid w:val="0029333D"/>
    <w:rsid w:val="002949D6"/>
    <w:rsid w:val="002A5718"/>
    <w:rsid w:val="002B4D4D"/>
    <w:rsid w:val="002C3A41"/>
    <w:rsid w:val="002D1E0A"/>
    <w:rsid w:val="00340847"/>
    <w:rsid w:val="00353178"/>
    <w:rsid w:val="003B4C6B"/>
    <w:rsid w:val="003D3CB4"/>
    <w:rsid w:val="00400879"/>
    <w:rsid w:val="00404ABC"/>
    <w:rsid w:val="00407A7A"/>
    <w:rsid w:val="00410DFC"/>
    <w:rsid w:val="0041379E"/>
    <w:rsid w:val="00431D65"/>
    <w:rsid w:val="00442869"/>
    <w:rsid w:val="0045155A"/>
    <w:rsid w:val="0045350E"/>
    <w:rsid w:val="00494F96"/>
    <w:rsid w:val="004F3BD3"/>
    <w:rsid w:val="00564160"/>
    <w:rsid w:val="00570D01"/>
    <w:rsid w:val="0057259E"/>
    <w:rsid w:val="00595B6F"/>
    <w:rsid w:val="005B700E"/>
    <w:rsid w:val="005C3AE5"/>
    <w:rsid w:val="005D574F"/>
    <w:rsid w:val="005E1E11"/>
    <w:rsid w:val="005F647A"/>
    <w:rsid w:val="00603307"/>
    <w:rsid w:val="00621D25"/>
    <w:rsid w:val="0063072B"/>
    <w:rsid w:val="006325CC"/>
    <w:rsid w:val="00640B4B"/>
    <w:rsid w:val="006505B7"/>
    <w:rsid w:val="00650D36"/>
    <w:rsid w:val="0066443A"/>
    <w:rsid w:val="006841AC"/>
    <w:rsid w:val="0069354F"/>
    <w:rsid w:val="006C123A"/>
    <w:rsid w:val="006D0198"/>
    <w:rsid w:val="006E5560"/>
    <w:rsid w:val="00713A1A"/>
    <w:rsid w:val="007246CD"/>
    <w:rsid w:val="00736C78"/>
    <w:rsid w:val="0074066C"/>
    <w:rsid w:val="00764DBC"/>
    <w:rsid w:val="007760D5"/>
    <w:rsid w:val="00787AC3"/>
    <w:rsid w:val="007A12EE"/>
    <w:rsid w:val="007D79CA"/>
    <w:rsid w:val="007E2EAA"/>
    <w:rsid w:val="00836230"/>
    <w:rsid w:val="008510D6"/>
    <w:rsid w:val="008643D5"/>
    <w:rsid w:val="00864C72"/>
    <w:rsid w:val="00892CBA"/>
    <w:rsid w:val="008F1F23"/>
    <w:rsid w:val="009032D4"/>
    <w:rsid w:val="00934F45"/>
    <w:rsid w:val="00953BF7"/>
    <w:rsid w:val="009E00A3"/>
    <w:rsid w:val="009E0475"/>
    <w:rsid w:val="009E1F97"/>
    <w:rsid w:val="009E71DC"/>
    <w:rsid w:val="009F633E"/>
    <w:rsid w:val="00A30C1F"/>
    <w:rsid w:val="00A33846"/>
    <w:rsid w:val="00A650A0"/>
    <w:rsid w:val="00AC7F70"/>
    <w:rsid w:val="00AF4502"/>
    <w:rsid w:val="00B12A4B"/>
    <w:rsid w:val="00B15D49"/>
    <w:rsid w:val="00B663A2"/>
    <w:rsid w:val="00B80416"/>
    <w:rsid w:val="00B9575F"/>
    <w:rsid w:val="00BC0B9D"/>
    <w:rsid w:val="00BE04EB"/>
    <w:rsid w:val="00BE184E"/>
    <w:rsid w:val="00C66390"/>
    <w:rsid w:val="00C66BA8"/>
    <w:rsid w:val="00C844DA"/>
    <w:rsid w:val="00CA69EE"/>
    <w:rsid w:val="00CF44BA"/>
    <w:rsid w:val="00D11CC6"/>
    <w:rsid w:val="00D40364"/>
    <w:rsid w:val="00D53D6B"/>
    <w:rsid w:val="00DB4154"/>
    <w:rsid w:val="00DC7F95"/>
    <w:rsid w:val="00DE09CA"/>
    <w:rsid w:val="00E27199"/>
    <w:rsid w:val="00EA35A2"/>
    <w:rsid w:val="00EB4A24"/>
    <w:rsid w:val="00ED3BA5"/>
    <w:rsid w:val="00ED79F8"/>
    <w:rsid w:val="00F052C0"/>
    <w:rsid w:val="00F7195B"/>
    <w:rsid w:val="00F766A1"/>
    <w:rsid w:val="00F8456E"/>
    <w:rsid w:val="00FF0599"/>
    <w:rsid w:val="2B2E58B1"/>
    <w:rsid w:val="6A109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D1B89"/>
  <w15:chartTrackingRefBased/>
  <w15:docId w15:val="{92BCA341-632E-47A8-8004-49E39415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66E47"/>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066E47"/>
    <w:rPr>
      <w:rFonts w:ascii="Courier New" w:hAnsi="Courier New"/>
      <w:b/>
      <w:i/>
      <w:sz w:val="24"/>
      <w:shd w:val="clear" w:color="auto" w:fill="002060"/>
    </w:rPr>
  </w:style>
  <w:style w:type="paragraph" w:styleId="ListParagraph">
    <w:name w:val="List Paragraph"/>
    <w:basedOn w:val="Normal"/>
    <w:uiPriority w:val="34"/>
    <w:qFormat/>
    <w:rsid w:val="002B4D4D"/>
    <w:pPr>
      <w:ind w:left="720"/>
      <w:contextualSpacing/>
    </w:pPr>
  </w:style>
  <w:style w:type="table" w:styleId="TableGrid">
    <w:name w:val="Table Grid"/>
    <w:basedOn w:val="TableNormal"/>
    <w:uiPriority w:val="39"/>
    <w:rsid w:val="00DC7F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XKW5YJXNVX3E-389820555-38</_dlc_DocId>
    <_dlc_DocIdUrl xmlns="03a19486-6400-431b-8012-0e1f8815e288">
      <Url>https://studentsecpi.sharepoint.com/sites/CurriculumDevelopment-Azevedo/cis/CIS256/_layouts/15/DocIdRedir.aspx?ID=XKW5YJXNVX3E-389820555-38</Url>
      <Description>XKW5YJXNVX3E-389820555-38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FB9CFB9-2772-4A5B-B986-9B910E229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11C50F-E728-4455-8B05-E3F1C25EA3EF}">
  <ds:schemaRefs>
    <ds:schemaRef ds:uri="http://schemas.microsoft.com/office/2006/metadata/properties"/>
    <ds:schemaRef ds:uri="http://schemas.microsoft.com/office/infopath/2007/PartnerControls"/>
    <ds:schemaRef ds:uri="03a19486-6400-431b-8012-0e1f8815e288"/>
  </ds:schemaRefs>
</ds:datastoreItem>
</file>

<file path=customXml/itemProps3.xml><?xml version="1.0" encoding="utf-8"?>
<ds:datastoreItem xmlns:ds="http://schemas.openxmlformats.org/officeDocument/2006/customXml" ds:itemID="{D8868121-0913-4D4A-A63A-4055580E5652}">
  <ds:schemaRefs>
    <ds:schemaRef ds:uri="http://schemas.microsoft.com/sharepoint/v3/contenttype/forms"/>
  </ds:schemaRefs>
</ds:datastoreItem>
</file>

<file path=customXml/itemProps4.xml><?xml version="1.0" encoding="utf-8"?>
<ds:datastoreItem xmlns:ds="http://schemas.openxmlformats.org/officeDocument/2006/customXml" ds:itemID="{DEF32518-0F4C-4C66-B5A4-A12EDC32081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Lab Instructions</Template>
  <TotalTime>13</TotalTime>
  <Pages>8</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10</cp:revision>
  <dcterms:created xsi:type="dcterms:W3CDTF">2021-10-21T16:14:00Z</dcterms:created>
  <dcterms:modified xsi:type="dcterms:W3CDTF">2021-10-21T16:27:00Z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1e5cca20-7efc-4c63-8d52-4fed0f664542</vt:lpwstr>
  </property>
</Properties>
</file>